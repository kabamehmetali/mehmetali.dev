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1276"/>
        <w:gridCol w:w="983"/>
        <w:gridCol w:w="282"/>
        <w:gridCol w:w="2101"/>
        <w:gridCol w:w="1276"/>
        <w:gridCol w:w="1134"/>
        <w:gridCol w:w="1401"/>
        <w:gridCol w:w="42"/>
      </w:tblGrid>
      <w:tr w:rsidR="00835795" w14:paraId="61E23A72" w14:textId="77777777" w:rsidTr="00175EE6">
        <w:trPr>
          <w:gridAfter w:val="1"/>
          <w:wAfter w:w="42" w:type="dxa"/>
          <w:trHeight w:val="336"/>
        </w:trPr>
        <w:tc>
          <w:tcPr>
            <w:tcW w:w="4528" w:type="dxa"/>
            <w:gridSpan w:val="5"/>
            <w:shd w:val="pct10" w:color="auto" w:fill="auto"/>
          </w:tcPr>
          <w:p w14:paraId="46597BF1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2101" w:type="dxa"/>
            <w:shd w:val="pct10" w:color="auto" w:fill="auto"/>
          </w:tcPr>
          <w:p w14:paraId="71F4B4A0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53C2436D" w14:textId="77777777" w:rsidR="00835795" w:rsidRDefault="00835795">
            <w:pPr>
              <w:pStyle w:val="Standard1"/>
            </w:pPr>
          </w:p>
        </w:tc>
        <w:tc>
          <w:tcPr>
            <w:tcW w:w="1134" w:type="dxa"/>
            <w:shd w:val="pct10" w:color="auto" w:fill="auto"/>
          </w:tcPr>
          <w:p w14:paraId="5EA19C9D" w14:textId="77777777" w:rsidR="00835795" w:rsidRDefault="00835795">
            <w:pPr>
              <w:pStyle w:val="Standard1"/>
            </w:pPr>
          </w:p>
        </w:tc>
        <w:tc>
          <w:tcPr>
            <w:tcW w:w="1401" w:type="dxa"/>
            <w:shd w:val="pct10" w:color="auto" w:fill="auto"/>
          </w:tcPr>
          <w:p w14:paraId="79022213" w14:textId="77777777" w:rsidR="00835795" w:rsidRDefault="00835795">
            <w:pPr>
              <w:pStyle w:val="Standard1"/>
            </w:pPr>
          </w:p>
        </w:tc>
      </w:tr>
      <w:tr w:rsidR="00835795" w14:paraId="4C1DD416" w14:textId="77777777" w:rsidTr="00175EE6">
        <w:trPr>
          <w:gridAfter w:val="1"/>
          <w:wAfter w:w="42" w:type="dxa"/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3EE917E2" w14:textId="77777777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</w:t>
            </w:r>
            <w:r w:rsidR="00827C35">
              <w:rPr>
                <w:b/>
                <w:sz w:val="40"/>
              </w:rPr>
              <w:t>38</w:t>
            </w:r>
            <w:r>
              <w:rPr>
                <w:b/>
                <w:sz w:val="40"/>
              </w:rPr>
              <w:t>__</w:t>
            </w:r>
          </w:p>
        </w:tc>
        <w:tc>
          <w:tcPr>
            <w:tcW w:w="2541" w:type="dxa"/>
            <w:gridSpan w:val="3"/>
            <w:shd w:val="pct10" w:color="auto" w:fill="auto"/>
          </w:tcPr>
          <w:p w14:paraId="0F46053B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C4370E5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24EA71C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827C35">
              <w:rPr>
                <w:b/>
                <w:sz w:val="36"/>
                <w:szCs w:val="36"/>
              </w:rPr>
              <w:t>15</w:t>
            </w:r>
            <w:r w:rsidRPr="00A245F2">
              <w:rPr>
                <w:b/>
                <w:sz w:val="36"/>
                <w:szCs w:val="36"/>
              </w:rPr>
              <w:t xml:space="preserve"> ____</w:t>
            </w:r>
          </w:p>
          <w:p w14:paraId="6E6D8D33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BCEC7EC" w14:textId="1AD2FB2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 </w:t>
            </w:r>
            <w:r w:rsidR="00161670">
              <w:rPr>
                <w:b/>
                <w:sz w:val="24"/>
              </w:rPr>
              <w:t>3</w:t>
            </w:r>
            <w:r w:rsidR="00827C35">
              <w:rPr>
                <w:b/>
                <w:sz w:val="24"/>
              </w:rPr>
              <w:t>/</w:t>
            </w:r>
            <w:r w:rsidR="00161670">
              <w:rPr>
                <w:b/>
                <w:sz w:val="24"/>
              </w:rPr>
              <w:t>04</w:t>
            </w:r>
            <w:r w:rsidR="00860193">
              <w:rPr>
                <w:b/>
                <w:sz w:val="24"/>
              </w:rPr>
              <w:t>/</w:t>
            </w:r>
            <w:r w:rsidR="00827C35">
              <w:rPr>
                <w:b/>
                <w:sz w:val="24"/>
              </w:rPr>
              <w:t>202</w:t>
            </w:r>
            <w:r w:rsidR="00175EE6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                                           Time:</w:t>
            </w:r>
            <w:r w:rsidR="00827C35">
              <w:rPr>
                <w:b/>
                <w:sz w:val="24"/>
              </w:rPr>
              <w:t xml:space="preserve"> </w:t>
            </w:r>
            <w:r w:rsidR="00161670">
              <w:rPr>
                <w:b/>
                <w:sz w:val="24"/>
              </w:rPr>
              <w:t>5:</w:t>
            </w:r>
            <w:r w:rsidR="00827C35">
              <w:rPr>
                <w:b/>
                <w:sz w:val="24"/>
              </w:rPr>
              <w:t>00pm</w:t>
            </w:r>
          </w:p>
          <w:p w14:paraId="46D8A63D" w14:textId="29AEBFF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27C35">
              <w:rPr>
                <w:b/>
                <w:sz w:val="24"/>
              </w:rPr>
              <w:t xml:space="preserve"> </w:t>
            </w:r>
            <w:r w:rsidR="00161670">
              <w:rPr>
                <w:b/>
                <w:sz w:val="24"/>
              </w:rPr>
              <w:t xml:space="preserve">Eglinton-Library </w:t>
            </w:r>
          </w:p>
        </w:tc>
        <w:tc>
          <w:tcPr>
            <w:tcW w:w="2101" w:type="dxa"/>
            <w:shd w:val="pct10" w:color="auto" w:fill="auto"/>
          </w:tcPr>
          <w:p w14:paraId="006E5598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3D65D1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34" w:type="dxa"/>
            <w:shd w:val="pct10" w:color="auto" w:fill="auto"/>
          </w:tcPr>
          <w:p w14:paraId="71BF2AE1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401" w:type="dxa"/>
            <w:shd w:val="pct10" w:color="auto" w:fill="auto"/>
          </w:tcPr>
          <w:p w14:paraId="4DDCDD0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D19461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DA3B32F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F3880FC" w14:textId="77777777" w:rsidTr="00175EE6">
        <w:trPr>
          <w:gridAfter w:val="1"/>
          <w:wAfter w:w="42" w:type="dxa"/>
          <w:trHeight w:val="137"/>
        </w:trPr>
        <w:tc>
          <w:tcPr>
            <w:tcW w:w="4528" w:type="dxa"/>
            <w:gridSpan w:val="5"/>
            <w:tcBorders>
              <w:bottom w:val="double" w:sz="6" w:space="0" w:color="auto"/>
            </w:tcBorders>
            <w:shd w:val="pct10" w:color="auto" w:fill="auto"/>
          </w:tcPr>
          <w:p w14:paraId="2F5E2ACE" w14:textId="77777777" w:rsidR="00835795" w:rsidRDefault="00835795">
            <w:pPr>
              <w:pStyle w:val="Standard1"/>
            </w:pPr>
          </w:p>
        </w:tc>
        <w:tc>
          <w:tcPr>
            <w:tcW w:w="2101" w:type="dxa"/>
            <w:tcBorders>
              <w:bottom w:val="double" w:sz="6" w:space="0" w:color="auto"/>
            </w:tcBorders>
            <w:shd w:val="pct10" w:color="auto" w:fill="auto"/>
          </w:tcPr>
          <w:p w14:paraId="4A9D005F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042406B2" w14:textId="77777777" w:rsidR="00835795" w:rsidRDefault="00835795">
            <w:pPr>
              <w:pStyle w:val="Standard1"/>
            </w:pPr>
          </w:p>
        </w:tc>
        <w:tc>
          <w:tcPr>
            <w:tcW w:w="1134" w:type="dxa"/>
            <w:tcBorders>
              <w:bottom w:val="double" w:sz="6" w:space="0" w:color="auto"/>
            </w:tcBorders>
            <w:shd w:val="pct10" w:color="auto" w:fill="auto"/>
          </w:tcPr>
          <w:p w14:paraId="75218765" w14:textId="77777777" w:rsidR="00835795" w:rsidRDefault="00835795">
            <w:pPr>
              <w:pStyle w:val="Standard1"/>
            </w:pPr>
          </w:p>
        </w:tc>
        <w:tc>
          <w:tcPr>
            <w:tcW w:w="1401" w:type="dxa"/>
            <w:tcBorders>
              <w:bottom w:val="double" w:sz="6" w:space="0" w:color="auto"/>
            </w:tcBorders>
            <w:shd w:val="pct10" w:color="auto" w:fill="auto"/>
          </w:tcPr>
          <w:p w14:paraId="22541864" w14:textId="77777777" w:rsidR="00835795" w:rsidRDefault="00835795">
            <w:pPr>
              <w:pStyle w:val="Standard1"/>
            </w:pPr>
          </w:p>
        </w:tc>
      </w:tr>
      <w:tr w:rsidR="00835795" w14:paraId="1DEEBF43" w14:textId="77777777" w:rsidTr="00175EE6">
        <w:trPr>
          <w:gridAfter w:val="1"/>
          <w:wAfter w:w="42" w:type="dxa"/>
          <w:trHeight w:val="465"/>
        </w:trPr>
        <w:tc>
          <w:tcPr>
            <w:tcW w:w="4528" w:type="dxa"/>
            <w:gridSpan w:val="5"/>
          </w:tcPr>
          <w:p w14:paraId="05B8F00F" w14:textId="77777777" w:rsidR="00835795" w:rsidRDefault="00835795">
            <w:pPr>
              <w:pStyle w:val="Standard1"/>
            </w:pPr>
          </w:p>
        </w:tc>
        <w:tc>
          <w:tcPr>
            <w:tcW w:w="2101" w:type="dxa"/>
          </w:tcPr>
          <w:p w14:paraId="22DE1EE2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3E5376C1" w14:textId="77777777" w:rsidR="00835795" w:rsidRDefault="00835795">
            <w:pPr>
              <w:pStyle w:val="Standard1"/>
            </w:pPr>
          </w:p>
        </w:tc>
        <w:tc>
          <w:tcPr>
            <w:tcW w:w="1134" w:type="dxa"/>
          </w:tcPr>
          <w:p w14:paraId="22FF9BDD" w14:textId="77777777" w:rsidR="00835795" w:rsidRDefault="00835795">
            <w:pPr>
              <w:pStyle w:val="Standard1"/>
            </w:pPr>
          </w:p>
        </w:tc>
        <w:tc>
          <w:tcPr>
            <w:tcW w:w="1401" w:type="dxa"/>
          </w:tcPr>
          <w:p w14:paraId="430B2748" w14:textId="77777777" w:rsidR="00835795" w:rsidRDefault="00835795">
            <w:pPr>
              <w:pStyle w:val="Standard1"/>
            </w:pPr>
          </w:p>
        </w:tc>
      </w:tr>
      <w:tr w:rsidR="00827C35" w14:paraId="6E2A629D" w14:textId="77777777" w:rsidTr="00175EE6">
        <w:trPr>
          <w:trHeight w:val="981"/>
        </w:trPr>
        <w:tc>
          <w:tcPr>
            <w:tcW w:w="1987" w:type="dxa"/>
            <w:gridSpan w:val="2"/>
          </w:tcPr>
          <w:p w14:paraId="5A876BEC" w14:textId="383D7D6C" w:rsidR="003B2BEC" w:rsidRDefault="00827C35" w:rsidP="003B2BEC">
            <w:pPr>
              <w:pStyle w:val="Standard1"/>
              <w:spacing w:before="120" w:after="120"/>
            </w:pPr>
            <w:bookmarkStart w:id="3" w:name="Attendees" w:colFirst="0" w:colLast="2"/>
            <w:r>
              <w:t>Attendees:</w:t>
            </w:r>
            <w:r w:rsidR="003B2BEC">
              <w:t xml:space="preserve"> </w:t>
            </w:r>
          </w:p>
          <w:p w14:paraId="6B2C3977" w14:textId="32AB8187" w:rsidR="00827C35" w:rsidRDefault="00827C35" w:rsidP="003B2BEC"/>
        </w:tc>
        <w:tc>
          <w:tcPr>
            <w:tcW w:w="1276" w:type="dxa"/>
          </w:tcPr>
          <w:p w14:paraId="1AA5790D" w14:textId="0854977C" w:rsidR="00827C35" w:rsidRDefault="00827C35" w:rsidP="003B2BEC">
            <w:pPr>
              <w:pStyle w:val="Standard1"/>
              <w:spacing w:before="120" w:after="120"/>
            </w:pPr>
          </w:p>
        </w:tc>
        <w:tc>
          <w:tcPr>
            <w:tcW w:w="983" w:type="dxa"/>
          </w:tcPr>
          <w:p w14:paraId="5921B413" w14:textId="67091A02" w:rsidR="00827C35" w:rsidRDefault="00827C35" w:rsidP="00827C35">
            <w:pPr>
              <w:pStyle w:val="Standard1"/>
            </w:pPr>
          </w:p>
        </w:tc>
        <w:tc>
          <w:tcPr>
            <w:tcW w:w="6236" w:type="dxa"/>
            <w:gridSpan w:val="6"/>
          </w:tcPr>
          <w:p w14:paraId="20B5D496" w14:textId="1A4D56E8" w:rsidR="003B2BEC" w:rsidRPr="003B2BEC" w:rsidRDefault="003B2BEC" w:rsidP="003B2BEC">
            <w:pPr>
              <w:pStyle w:val="Template"/>
              <w:rPr>
                <w:rFonts w:asciiTheme="majorHAnsi" w:hAnsiTheme="majorHAnsi" w:cstheme="minorHAnsi"/>
                <w:b/>
                <w:bCs/>
              </w:rPr>
            </w:pPr>
            <w:r w:rsidRPr="003B2BEC">
              <w:rPr>
                <w:rFonts w:asciiTheme="majorHAnsi" w:hAnsiTheme="majorHAnsi" w:cstheme="minorHAnsi"/>
                <w:b/>
                <w:bCs/>
              </w:rPr>
              <w:t xml:space="preserve">Miguel Angel Gutierrez Serrano </w:t>
            </w:r>
          </w:p>
          <w:p w14:paraId="432BEC91" w14:textId="77777777" w:rsidR="003B2BEC" w:rsidRDefault="003B2BEC" w:rsidP="003B2BEC">
            <w:pPr>
              <w:pStyle w:val="Template"/>
              <w:rPr>
                <w:rFonts w:asciiTheme="majorHAnsi" w:hAnsiTheme="majorHAnsi" w:cstheme="minorHAnsi"/>
                <w:b/>
                <w:bCs/>
              </w:rPr>
            </w:pPr>
            <w:r w:rsidRPr="003B2BEC">
              <w:rPr>
                <w:rFonts w:asciiTheme="majorHAnsi" w:hAnsiTheme="majorHAnsi" w:cstheme="minorHAnsi"/>
                <w:b/>
                <w:bCs/>
              </w:rPr>
              <w:t xml:space="preserve">Mehmet Ali KABA </w:t>
            </w:r>
          </w:p>
          <w:p w14:paraId="69FCDFE0" w14:textId="578BE12F" w:rsidR="003B2BEC" w:rsidRPr="003B2BEC" w:rsidRDefault="003B2BEC" w:rsidP="003B2BEC">
            <w:pPr>
              <w:pStyle w:val="Template"/>
              <w:rPr>
                <w:rFonts w:asciiTheme="majorHAnsi" w:hAnsiTheme="majorHAnsi" w:cstheme="minorHAnsi"/>
                <w:b/>
                <w:bCs/>
              </w:rPr>
            </w:pPr>
            <w:proofErr w:type="spellStart"/>
            <w:r w:rsidRPr="003B2BEC">
              <w:rPr>
                <w:rFonts w:asciiTheme="majorHAnsi" w:hAnsiTheme="majorHAnsi" w:cstheme="minorHAnsi"/>
                <w:b/>
                <w:bCs/>
              </w:rPr>
              <w:t>Pornpajee</w:t>
            </w:r>
            <w:proofErr w:type="spellEnd"/>
            <w:r w:rsidRPr="003B2BEC">
              <w:rPr>
                <w:rFonts w:asciiTheme="majorHAnsi" w:hAnsiTheme="majorHAnsi" w:cstheme="minorHAnsi"/>
                <w:b/>
                <w:bCs/>
              </w:rPr>
              <w:t xml:space="preserve"> Sunkkadithee </w:t>
            </w:r>
            <w:r w:rsidR="00175EE6">
              <w:rPr>
                <w:rFonts w:asciiTheme="majorHAnsi" w:hAnsiTheme="majorHAnsi" w:cstheme="minorHAnsi"/>
                <w:b/>
                <w:bCs/>
              </w:rPr>
              <w:t xml:space="preserve">                                                    </w:t>
            </w:r>
          </w:p>
          <w:p w14:paraId="7D061A42" w14:textId="3DAFAFEB" w:rsidR="003B2BEC" w:rsidRPr="003B2BEC" w:rsidRDefault="003B2BEC" w:rsidP="003B2BEC">
            <w:pPr>
              <w:spacing w:before="40" w:after="40"/>
              <w:rPr>
                <w:color w:val="0000FF"/>
              </w:rPr>
            </w:pPr>
            <w:r w:rsidRPr="003B2BEC">
              <w:rPr>
                <w:rFonts w:asciiTheme="majorHAnsi" w:hAnsiTheme="majorHAnsi" w:cstheme="minorHAnsi"/>
                <w:b/>
                <w:bCs/>
                <w:color w:val="0000FF"/>
              </w:rPr>
              <w:t xml:space="preserve">Parisa </w:t>
            </w:r>
            <w:proofErr w:type="spellStart"/>
            <w:r w:rsidRPr="003B2BEC">
              <w:rPr>
                <w:rFonts w:asciiTheme="majorHAnsi" w:hAnsiTheme="majorHAnsi" w:cstheme="minorHAnsi"/>
                <w:b/>
                <w:bCs/>
                <w:color w:val="0000FF"/>
              </w:rPr>
              <w:t>Mohammadkarimi</w:t>
            </w:r>
            <w:proofErr w:type="spellEnd"/>
          </w:p>
        </w:tc>
      </w:tr>
      <w:bookmarkEnd w:id="3"/>
      <w:tr w:rsidR="00835795" w14:paraId="63A8D6DB" w14:textId="77777777" w:rsidTr="00175EE6">
        <w:trPr>
          <w:gridAfter w:val="1"/>
          <w:wAfter w:w="42" w:type="dxa"/>
          <w:trHeight w:val="68"/>
        </w:trPr>
        <w:tc>
          <w:tcPr>
            <w:tcW w:w="4528" w:type="dxa"/>
            <w:gridSpan w:val="5"/>
          </w:tcPr>
          <w:p w14:paraId="6B161EFD" w14:textId="77777777" w:rsidR="00835795" w:rsidRDefault="00835795">
            <w:pPr>
              <w:pStyle w:val="Standard1"/>
            </w:pPr>
          </w:p>
        </w:tc>
        <w:tc>
          <w:tcPr>
            <w:tcW w:w="2101" w:type="dxa"/>
          </w:tcPr>
          <w:p w14:paraId="4AAFB6C9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520425FE" w14:textId="77777777" w:rsidR="00835795" w:rsidRDefault="00835795">
            <w:pPr>
              <w:pStyle w:val="Standard1"/>
            </w:pPr>
          </w:p>
        </w:tc>
        <w:tc>
          <w:tcPr>
            <w:tcW w:w="1134" w:type="dxa"/>
          </w:tcPr>
          <w:p w14:paraId="04326D79" w14:textId="77777777" w:rsidR="00835795" w:rsidRDefault="00835795">
            <w:pPr>
              <w:pStyle w:val="Standard1"/>
            </w:pPr>
          </w:p>
        </w:tc>
        <w:tc>
          <w:tcPr>
            <w:tcW w:w="1401" w:type="dxa"/>
          </w:tcPr>
          <w:p w14:paraId="1D9E7986" w14:textId="77777777" w:rsidR="00835795" w:rsidRDefault="00835795">
            <w:pPr>
              <w:pStyle w:val="Standard1"/>
            </w:pPr>
          </w:p>
        </w:tc>
      </w:tr>
      <w:tr w:rsidR="00835795" w14:paraId="0F937622" w14:textId="77777777" w:rsidTr="00175EE6">
        <w:trPr>
          <w:gridAfter w:val="1"/>
          <w:wAfter w:w="42" w:type="dxa"/>
          <w:trHeight w:val="711"/>
        </w:trPr>
        <w:tc>
          <w:tcPr>
            <w:tcW w:w="4528" w:type="dxa"/>
            <w:gridSpan w:val="5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F476CD8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2101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22779C7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F77A2EE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BB263EC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401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B017F2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2D1222E1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7BA50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35F3D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096845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F21959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C355F5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37C55DB0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A7FFEE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55742F34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D0EE47" w14:textId="77777777" w:rsidR="00835795" w:rsidRDefault="001E2A2B" w:rsidP="00F44F3A">
            <w:pPr>
              <w:pStyle w:val="Standard1"/>
              <w:spacing w:before="120" w:after="120"/>
            </w:pPr>
            <w:r>
              <w:t>01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1D9C9" w14:textId="77777777" w:rsidR="00835795" w:rsidRDefault="001E2A2B" w:rsidP="00D115B1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CAC25" w14:textId="007C7AA3" w:rsidR="00835795" w:rsidRDefault="003B2BEC" w:rsidP="00D115B1">
            <w:pPr>
              <w:pStyle w:val="Standard1"/>
              <w:spacing w:before="120" w:after="120"/>
            </w:pPr>
            <w:r>
              <w:rPr>
                <w:color w:val="0000FF"/>
              </w:rPr>
              <w:t>All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4BCC9" w14:textId="77777777" w:rsidR="00835795" w:rsidRDefault="001E2A2B" w:rsidP="00D115B1">
            <w:pPr>
              <w:pStyle w:val="Standard1"/>
              <w:spacing w:before="120" w:after="120"/>
            </w:pPr>
            <w:r>
              <w:t>09/</w:t>
            </w:r>
            <w:r w:rsidR="000578D3">
              <w:t>17</w:t>
            </w:r>
            <w:r>
              <w:t>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B77CE" w14:textId="77777777" w:rsidR="00835795" w:rsidRDefault="001E2A2B" w:rsidP="00D115B1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C025BA" w14:textId="77777777" w:rsidR="00835795" w:rsidRDefault="000578D3" w:rsidP="00D115B1">
            <w:pPr>
              <w:pStyle w:val="Standard1"/>
              <w:spacing w:before="120" w:after="120"/>
            </w:pPr>
            <w:r>
              <w:t>09/24</w:t>
            </w:r>
            <w:r w:rsidR="00827C35">
              <w:t>/2024</w:t>
            </w:r>
          </w:p>
        </w:tc>
      </w:tr>
      <w:tr w:rsidR="000578D3" w14:paraId="6D3FB3FC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43C78A" w14:textId="77777777" w:rsidR="000578D3" w:rsidRDefault="000578D3" w:rsidP="000038D8">
            <w:pPr>
              <w:pStyle w:val="Standard1"/>
              <w:spacing w:before="120" w:after="120"/>
            </w:pPr>
            <w:r>
              <w:t>02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AD751" w14:textId="77777777" w:rsidR="000578D3" w:rsidRDefault="000578D3" w:rsidP="000038D8">
            <w:pPr>
              <w:pStyle w:val="Standard1"/>
              <w:spacing w:before="120" w:after="120"/>
            </w:pPr>
            <w:r>
              <w:t>Project Summary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3324A0" w14:textId="045B519D" w:rsidR="000578D3" w:rsidRDefault="003B2BEC" w:rsidP="000038D8">
            <w:pPr>
              <w:pStyle w:val="Standard1"/>
              <w:spacing w:before="120" w:after="120"/>
            </w:pPr>
            <w:r w:rsidRPr="005149B2">
              <w:rPr>
                <w:color w:val="0000FF"/>
              </w:rPr>
              <w:t>Mehmet Ali KABA</w:t>
            </w:r>
            <w:r>
              <w:t xml:space="preserve">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1050A" w14:textId="77777777" w:rsidR="000578D3" w:rsidRDefault="000578D3" w:rsidP="000038D8">
            <w:pPr>
              <w:pStyle w:val="Standard1"/>
              <w:spacing w:before="120" w:after="120"/>
            </w:pPr>
            <w:r>
              <w:t>09/17/2024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B0E4C" w14:textId="77777777" w:rsidR="000578D3" w:rsidRDefault="000578D3" w:rsidP="000038D8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606641" w14:textId="77777777" w:rsidR="000578D3" w:rsidRDefault="000578D3" w:rsidP="000038D8">
            <w:pPr>
              <w:pStyle w:val="Standard1"/>
              <w:spacing w:before="120" w:after="120"/>
            </w:pPr>
            <w:r>
              <w:t>09/17/2024</w:t>
            </w:r>
          </w:p>
        </w:tc>
      </w:tr>
      <w:tr w:rsidR="000578D3" w14:paraId="26407E2D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E8CBB9" w14:textId="77777777" w:rsidR="000578D3" w:rsidRDefault="000578D3" w:rsidP="000578D3">
            <w:pPr>
              <w:pStyle w:val="Standard1"/>
              <w:spacing w:before="120" w:after="120"/>
            </w:pPr>
            <w:r>
              <w:t>03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DC57BD" w14:textId="77777777" w:rsidR="000578D3" w:rsidRDefault="000578D3" w:rsidP="000578D3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1EDE35" w14:textId="423288D3" w:rsidR="000578D3" w:rsidRPr="003B2BEC" w:rsidRDefault="003B2BEC" w:rsidP="000578D3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All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F43FD" w14:textId="77777777" w:rsidR="000578D3" w:rsidRDefault="000578D3" w:rsidP="000578D3">
            <w:pPr>
              <w:pStyle w:val="Standard1"/>
              <w:spacing w:before="120" w:after="120"/>
            </w:pPr>
            <w:r>
              <w:t>09/20/2024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200540" w14:textId="77777777" w:rsidR="000578D3" w:rsidRDefault="000578D3" w:rsidP="000578D3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761CED" w14:textId="77777777" w:rsidR="000578D3" w:rsidRDefault="000578D3" w:rsidP="000578D3">
            <w:pPr>
              <w:pStyle w:val="Standard1"/>
              <w:spacing w:before="120" w:after="120"/>
            </w:pPr>
            <w:r>
              <w:t>09/24/2024</w:t>
            </w:r>
          </w:p>
        </w:tc>
      </w:tr>
      <w:tr w:rsidR="00835795" w14:paraId="38C51B35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35422B" w14:textId="77777777" w:rsidR="00835795" w:rsidRDefault="001E2A2B" w:rsidP="00F44F3A">
            <w:pPr>
              <w:pStyle w:val="Standard1"/>
              <w:spacing w:before="120" w:after="120"/>
            </w:pPr>
            <w:r>
              <w:t>0</w:t>
            </w:r>
            <w:r w:rsidR="00C679F7">
              <w:t>4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81979" w14:textId="77777777" w:rsidR="00835795" w:rsidRDefault="000578D3" w:rsidP="00F44F3A">
            <w:pPr>
              <w:pStyle w:val="Standard1"/>
              <w:spacing w:before="120" w:after="120"/>
            </w:pPr>
            <w:r>
              <w:t>P</w:t>
            </w:r>
            <w:r w:rsidR="00827C35">
              <w:t>roject High Level Requirement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363D73" w14:textId="49967CED" w:rsidR="00835795" w:rsidRDefault="003B2BEC" w:rsidP="00F44F3A">
            <w:pPr>
              <w:pStyle w:val="Standard1"/>
              <w:spacing w:before="120" w:after="120"/>
            </w:pPr>
            <w:r w:rsidRPr="005149B2">
              <w:rPr>
                <w:color w:val="0000FF"/>
              </w:rPr>
              <w:t>Mehmet Ali KABA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E066C6" w14:textId="77777777" w:rsidR="00835795" w:rsidRDefault="001E2A2B" w:rsidP="00F44F3A">
            <w:pPr>
              <w:pStyle w:val="Standard1"/>
              <w:spacing w:before="120" w:after="120"/>
            </w:pPr>
            <w:r>
              <w:t>09/24/2024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D3BFD3" w14:textId="31764FBC" w:rsidR="00835795" w:rsidRDefault="00F13EF0" w:rsidP="00F44F3A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2F245" w14:textId="77777777" w:rsidR="00835795" w:rsidRDefault="001E2A2B" w:rsidP="00F44F3A">
            <w:pPr>
              <w:pStyle w:val="Standard1"/>
              <w:spacing w:before="120" w:after="120"/>
            </w:pPr>
            <w:r>
              <w:t>09/27/2024</w:t>
            </w:r>
          </w:p>
        </w:tc>
      </w:tr>
      <w:tr w:rsidR="00835795" w14:paraId="7B7F9430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876F" w14:textId="77777777" w:rsidR="00835795" w:rsidRDefault="001E2A2B" w:rsidP="00136D2C">
            <w:pPr>
              <w:pStyle w:val="Standard1"/>
              <w:spacing w:before="120" w:after="120"/>
            </w:pPr>
            <w:r>
              <w:t>0</w:t>
            </w:r>
            <w:r w:rsidR="00C679F7">
              <w:t>5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A59C98" w14:textId="77777777" w:rsidR="00827C35" w:rsidRDefault="00827C35" w:rsidP="00F44F3A">
            <w:pPr>
              <w:pStyle w:val="Standard1"/>
              <w:spacing w:before="120" w:after="120"/>
            </w:pPr>
            <w:r>
              <w:t xml:space="preserve"> Project vision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F63077" w14:textId="77777777" w:rsidR="003B2BEC" w:rsidRDefault="003B2BEC" w:rsidP="003B2BEC">
            <w:pPr>
              <w:pStyle w:val="Template"/>
            </w:pPr>
            <w:proofErr w:type="spellStart"/>
            <w:r w:rsidRPr="005149B2">
              <w:t>Pornpajee</w:t>
            </w:r>
            <w:proofErr w:type="spellEnd"/>
            <w:r w:rsidRPr="005149B2">
              <w:t xml:space="preserve"> Sunkkadithee</w:t>
            </w:r>
            <w:r>
              <w:t xml:space="preserve"> and</w:t>
            </w:r>
          </w:p>
          <w:p w14:paraId="7298DB73" w14:textId="5FAE370C" w:rsidR="00835795" w:rsidRDefault="003B2BEC" w:rsidP="003B2BEC">
            <w:pPr>
              <w:pStyle w:val="Standard1"/>
              <w:spacing w:before="120" w:after="120"/>
            </w:pPr>
            <w:r w:rsidRPr="005149B2">
              <w:rPr>
                <w:color w:val="0000FF"/>
              </w:rPr>
              <w:t>Miguel Angel Gutierrez Serrano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7B34D" w14:textId="77777777" w:rsidR="00835795" w:rsidRDefault="001E2A2B" w:rsidP="00F44F3A">
            <w:pPr>
              <w:pStyle w:val="Standard1"/>
              <w:spacing w:before="120" w:after="120"/>
            </w:pPr>
            <w:r>
              <w:t>09/25/2024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1679CD" w14:textId="77777777" w:rsidR="00835795" w:rsidRDefault="001E2A2B" w:rsidP="00F44F3A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B6572" w14:textId="77777777" w:rsidR="00835795" w:rsidRDefault="001E2A2B" w:rsidP="00F44F3A">
            <w:pPr>
              <w:pStyle w:val="Standard1"/>
              <w:spacing w:before="120" w:after="120"/>
            </w:pPr>
            <w:r>
              <w:t>09/27/2024</w:t>
            </w:r>
          </w:p>
        </w:tc>
      </w:tr>
      <w:tr w:rsidR="00835795" w14:paraId="782BEC13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64E41B" w14:textId="77777777" w:rsidR="00835795" w:rsidRDefault="001E2A2B" w:rsidP="00136D2C">
            <w:pPr>
              <w:pStyle w:val="Standard1"/>
              <w:spacing w:before="120" w:after="120"/>
            </w:pPr>
            <w:r>
              <w:t>0</w:t>
            </w:r>
            <w:r w:rsidR="00C679F7">
              <w:t>6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8FC497" w14:textId="77777777" w:rsidR="00827C35" w:rsidRDefault="000578D3" w:rsidP="00827C35">
            <w:pPr>
              <w:pStyle w:val="Standard1"/>
              <w:spacing w:before="120" w:after="120"/>
            </w:pPr>
            <w:r>
              <w:t>M</w:t>
            </w:r>
            <w:r w:rsidR="001E2A2B">
              <w:t>inute</w:t>
            </w:r>
            <w:r w:rsidR="00827C35">
              <w:t xml:space="preserve"> of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E644E4" w14:textId="77777777" w:rsidR="003B2BEC" w:rsidRDefault="003B2BEC" w:rsidP="003B2BEC">
            <w:pPr>
              <w:pStyle w:val="Template"/>
            </w:pPr>
            <w:proofErr w:type="spellStart"/>
            <w:r w:rsidRPr="005149B2">
              <w:t>Pornpajee</w:t>
            </w:r>
            <w:proofErr w:type="spellEnd"/>
            <w:r w:rsidRPr="005149B2">
              <w:t xml:space="preserve"> Sunkkadithee</w:t>
            </w:r>
            <w:r>
              <w:t xml:space="preserve"> and</w:t>
            </w:r>
          </w:p>
          <w:p w14:paraId="397BCFD4" w14:textId="77777777" w:rsidR="003B2BEC" w:rsidRPr="001D5BB3" w:rsidRDefault="003B2BEC" w:rsidP="003B2BEC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7AF53080" w14:textId="77777777" w:rsidR="003B2BEC" w:rsidRPr="003B2BEC" w:rsidRDefault="003B2BEC" w:rsidP="003B2BEC"/>
          <w:p w14:paraId="50BF423F" w14:textId="77777777" w:rsidR="00835795" w:rsidRDefault="00835795" w:rsidP="003B2BEC">
            <w:pPr>
              <w:spacing w:before="40" w:after="4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D54F2" w14:textId="77777777" w:rsidR="00835795" w:rsidRDefault="001E2A2B" w:rsidP="00F44F3A">
            <w:pPr>
              <w:pStyle w:val="Standard1"/>
              <w:spacing w:before="120" w:after="120"/>
            </w:pPr>
            <w:r>
              <w:t>09/24/2024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90B948" w14:textId="6BABC3C8" w:rsidR="00835795" w:rsidRDefault="00F13EF0" w:rsidP="00F44F3A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0D22E" w14:textId="77777777" w:rsidR="00835795" w:rsidRDefault="001E2A2B" w:rsidP="00F44F3A">
            <w:pPr>
              <w:pStyle w:val="Standard1"/>
              <w:spacing w:before="120" w:after="120"/>
            </w:pPr>
            <w:r>
              <w:t>09/27/2024</w:t>
            </w:r>
          </w:p>
        </w:tc>
      </w:tr>
      <w:tr w:rsidR="00D23508" w14:paraId="7CDB69F8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1301EE" w14:textId="77777777" w:rsidR="001E2A2B" w:rsidRDefault="000578D3" w:rsidP="000038D8">
            <w:pPr>
              <w:pStyle w:val="Standard1"/>
              <w:spacing w:before="120" w:after="120"/>
            </w:pPr>
            <w:r>
              <w:lastRenderedPageBreak/>
              <w:t>0</w:t>
            </w:r>
            <w:r w:rsidR="00C679F7">
              <w:t>8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3DB4DD" w14:textId="77777777" w:rsidR="001E2A2B" w:rsidRPr="001E2A2B" w:rsidRDefault="00C679F7" w:rsidP="000578D3">
            <w:pPr>
              <w:pStyle w:val="Standard1"/>
              <w:spacing w:before="120" w:after="120"/>
            </w:pPr>
            <w:r>
              <w:t>Project High Level Requirement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508556" w14:textId="38418505" w:rsidR="001E2A2B" w:rsidRDefault="003B2BEC" w:rsidP="000038D8">
            <w:pPr>
              <w:pStyle w:val="Standard1"/>
              <w:spacing w:before="120" w:after="120"/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 and</w:t>
            </w:r>
            <w:r>
              <w:rPr>
                <w:color w:val="0000FF"/>
              </w:rPr>
              <w:br/>
              <w:t>Mehmet Ali KABA</w:t>
            </w:r>
            <w:r>
              <w:t xml:space="preserve">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18023F" w14:textId="77777777" w:rsidR="001E2A2B" w:rsidRDefault="00C679F7" w:rsidP="000038D8">
            <w:pPr>
              <w:pStyle w:val="Standard1"/>
              <w:spacing w:before="120" w:after="120"/>
            </w:pPr>
            <w:r>
              <w:t>09/24/2024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AE1BD" w14:textId="77777777" w:rsidR="001E2A2B" w:rsidRDefault="00C679F7" w:rsidP="000038D8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52C1A3" w14:textId="77777777" w:rsidR="001E2A2B" w:rsidRDefault="00C679F7" w:rsidP="000038D8">
            <w:pPr>
              <w:pStyle w:val="Standard1"/>
              <w:spacing w:before="120" w:after="120"/>
            </w:pPr>
            <w:r>
              <w:t>09/27/2024</w:t>
            </w:r>
          </w:p>
        </w:tc>
      </w:tr>
      <w:tr w:rsidR="003B2BEC" w14:paraId="757AD998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A619" w14:textId="1D8C0A31" w:rsidR="003B2BEC" w:rsidRDefault="003B2BEC" w:rsidP="000038D8">
            <w:pPr>
              <w:pStyle w:val="Standard1"/>
              <w:spacing w:before="120" w:after="120"/>
            </w:pPr>
            <w:r>
              <w:t>09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33DBAE" w14:textId="1E17EA6B" w:rsidR="003B2BEC" w:rsidRDefault="003B2BEC" w:rsidP="000578D3">
            <w:pPr>
              <w:pStyle w:val="Standard1"/>
              <w:spacing w:before="120" w:after="120"/>
            </w:pPr>
            <w:r>
              <w:t>Personas and User Stories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7F90CE" w14:textId="4C5C0ABF" w:rsidR="003B2BEC" w:rsidRDefault="003B2BEC" w:rsidP="000038D8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 and</w:t>
            </w:r>
            <w:r>
              <w:rPr>
                <w:color w:val="0000FF"/>
              </w:rPr>
              <w:br/>
              <w:t>Mehmet Ali KABA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E30C91" w14:textId="3A8AB8E4" w:rsidR="003B2BEC" w:rsidRDefault="003B2BEC" w:rsidP="000038D8">
            <w:pPr>
              <w:pStyle w:val="Standard1"/>
              <w:spacing w:before="120" w:after="120"/>
            </w:pPr>
            <w:r>
              <w:t>09/27/2024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61FCA" w14:textId="604F1F48" w:rsidR="003B2BEC" w:rsidRDefault="003B2BEC" w:rsidP="000038D8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DE9806" w14:textId="26ACABAF" w:rsidR="003B2BEC" w:rsidRDefault="003B2BEC" w:rsidP="000038D8">
            <w:pPr>
              <w:pStyle w:val="Standard1"/>
              <w:spacing w:before="120" w:after="120"/>
            </w:pPr>
            <w:r>
              <w:t>09/27/</w:t>
            </w:r>
            <w:r w:rsidR="006C7F47">
              <w:t>20</w:t>
            </w:r>
            <w:r>
              <w:t>24</w:t>
            </w:r>
          </w:p>
        </w:tc>
      </w:tr>
      <w:tr w:rsidR="00D633F6" w14:paraId="2A507EE6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9F18A" w14:textId="277A6729" w:rsidR="00D633F6" w:rsidRDefault="00D633F6" w:rsidP="00D633F6">
            <w:pPr>
              <w:pStyle w:val="Standard1"/>
              <w:spacing w:before="120" w:after="120"/>
            </w:pPr>
            <w:r>
              <w:t>10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3407DC" w14:textId="3452B2CD" w:rsidR="00D633F6" w:rsidRDefault="00D633F6" w:rsidP="00D633F6">
            <w:pPr>
              <w:pStyle w:val="Standard1"/>
              <w:spacing w:before="120" w:after="120"/>
            </w:pPr>
            <w:r w:rsidRPr="00860193">
              <w:t>Project Plan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64DA0" w14:textId="77777777" w:rsidR="00D633F6" w:rsidRDefault="00D633F6" w:rsidP="00D633F6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781E5CC2" w14:textId="77ACD474" w:rsidR="006C7F47" w:rsidRDefault="006C7F47" w:rsidP="00D633F6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D97683" w14:textId="2C62D0F2" w:rsidR="00D633F6" w:rsidRDefault="00D633F6" w:rsidP="00D633F6">
            <w:pPr>
              <w:pStyle w:val="Standard1"/>
              <w:spacing w:before="120" w:after="120"/>
            </w:pPr>
            <w:r>
              <w:t>10/2/2024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A458FB" w14:textId="3FDB4949" w:rsidR="00D633F6" w:rsidRDefault="00D633F6" w:rsidP="00D633F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F66368" w14:textId="311D27C0" w:rsidR="00D633F6" w:rsidRDefault="00A43BEE" w:rsidP="00D633F6">
            <w:pPr>
              <w:pStyle w:val="Standard1"/>
              <w:spacing w:before="120" w:after="120"/>
            </w:pPr>
            <w:r>
              <w:t>10/</w:t>
            </w:r>
            <w:r w:rsidR="006C7F47">
              <w:t>6</w:t>
            </w:r>
            <w:r>
              <w:t>/</w:t>
            </w:r>
            <w:r w:rsidR="006C7F47">
              <w:t>20</w:t>
            </w:r>
            <w:r>
              <w:t>24</w:t>
            </w:r>
          </w:p>
        </w:tc>
      </w:tr>
      <w:tr w:rsidR="00D633F6" w14:paraId="78190B10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89FB18" w14:textId="63285B6E" w:rsidR="00D633F6" w:rsidRDefault="00D633F6" w:rsidP="00D633F6">
            <w:pPr>
              <w:pStyle w:val="Standard1"/>
              <w:spacing w:before="120" w:after="120"/>
            </w:pPr>
            <w:r>
              <w:t>11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72AF59" w14:textId="51557524" w:rsidR="00D633F6" w:rsidRPr="00860193" w:rsidRDefault="00D633F6" w:rsidP="00D633F6">
            <w:pPr>
              <w:pStyle w:val="Standard1"/>
              <w:spacing w:before="120" w:after="120"/>
            </w:pPr>
            <w:r w:rsidRPr="00860193">
              <w:t>Team Charter Template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BDA4D2" w14:textId="0E251EC9" w:rsidR="00D633F6" w:rsidRDefault="00AE5A25" w:rsidP="00D633F6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691508" w14:textId="51228A8C" w:rsidR="00D633F6" w:rsidRDefault="00D633F6" w:rsidP="00D633F6">
            <w:pPr>
              <w:pStyle w:val="Standard1"/>
              <w:spacing w:before="120" w:after="120"/>
            </w:pPr>
            <w:r>
              <w:t>10/2/</w:t>
            </w:r>
            <w:r w:rsidR="006C7F47">
              <w:t>20</w:t>
            </w:r>
            <w:r>
              <w:t>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8C0C7" w14:textId="3BBD9D56" w:rsidR="00D633F6" w:rsidRDefault="00D633F6" w:rsidP="00D633F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86936" w14:textId="552ED8AA" w:rsidR="00D633F6" w:rsidRDefault="00A43BEE" w:rsidP="00D633F6">
            <w:pPr>
              <w:pStyle w:val="Standard1"/>
              <w:spacing w:before="120" w:after="120"/>
            </w:pPr>
            <w:r>
              <w:t>10/4/</w:t>
            </w:r>
            <w:r w:rsidR="006C7F47">
              <w:t>20</w:t>
            </w:r>
            <w:r>
              <w:t>24</w:t>
            </w:r>
          </w:p>
        </w:tc>
      </w:tr>
      <w:tr w:rsidR="00D633F6" w14:paraId="0F6AFE5E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B4934" w14:textId="2E2BAD39" w:rsidR="00D633F6" w:rsidRDefault="00D633F6" w:rsidP="00D633F6">
            <w:pPr>
              <w:pStyle w:val="Standard1"/>
              <w:spacing w:before="120" w:after="120"/>
            </w:pPr>
            <w:r>
              <w:t>12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744992" w14:textId="798B4B1B" w:rsidR="00D633F6" w:rsidRPr="00860193" w:rsidRDefault="00D633F6" w:rsidP="00D633F6">
            <w:pPr>
              <w:pStyle w:val="Standard1"/>
              <w:spacing w:before="120" w:after="120"/>
            </w:pPr>
            <w:r>
              <w:t>Minute of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765A5" w14:textId="089C0E32" w:rsidR="00D633F6" w:rsidRDefault="00D633F6" w:rsidP="00D633F6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432B3A" w14:textId="412D110A" w:rsidR="00D633F6" w:rsidRDefault="00D633F6" w:rsidP="00D633F6">
            <w:pPr>
              <w:pStyle w:val="Standard1"/>
              <w:spacing w:before="120" w:after="120"/>
            </w:pPr>
            <w:r>
              <w:t>10/4/2024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DE4A6E" w14:textId="155A13FD" w:rsidR="00D633F6" w:rsidRDefault="00D633F6" w:rsidP="00D633F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DA2931" w14:textId="4A14220F" w:rsidR="00D633F6" w:rsidRDefault="00D633F6" w:rsidP="00D633F6">
            <w:pPr>
              <w:pStyle w:val="Standard1"/>
              <w:spacing w:before="120" w:after="120"/>
            </w:pPr>
            <w:r>
              <w:t>10/</w:t>
            </w:r>
            <w:r w:rsidR="006C7F47">
              <w:t>6</w:t>
            </w:r>
            <w:r>
              <w:t>/</w:t>
            </w:r>
            <w:r w:rsidR="006C7F47">
              <w:t>20</w:t>
            </w:r>
            <w:r>
              <w:t>24</w:t>
            </w:r>
          </w:p>
        </w:tc>
      </w:tr>
      <w:tr w:rsidR="006C7F47" w14:paraId="67839212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90336C" w14:textId="0B478C97" w:rsidR="006C7F47" w:rsidRDefault="006C7F47" w:rsidP="006C7F47">
            <w:pPr>
              <w:pStyle w:val="Standard1"/>
              <w:spacing w:before="120" w:after="120"/>
            </w:pPr>
            <w:r>
              <w:t>13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181FD" w14:textId="1D8C002D" w:rsidR="006C7F47" w:rsidRDefault="006C7F47" w:rsidP="006C7F47">
            <w:pPr>
              <w:pStyle w:val="Standard1"/>
              <w:spacing w:before="120" w:after="120"/>
            </w:pPr>
            <w:r w:rsidRPr="006C7F47">
              <w:t>Product Backlog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492E2" w14:textId="1BC7FB50" w:rsidR="006C7F47" w:rsidRDefault="006C7F47" w:rsidP="006C7F47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73EF59" w14:textId="340629C3" w:rsidR="006C7F47" w:rsidRDefault="006C7F47" w:rsidP="006C7F47">
            <w:pPr>
              <w:pStyle w:val="Standard1"/>
              <w:spacing w:before="120" w:after="120"/>
            </w:pPr>
            <w:r>
              <w:t>10/2/2024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1FDED" w14:textId="59CA9CF7" w:rsidR="006C7F47" w:rsidRDefault="006C7F47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6749B5" w14:textId="157A1542" w:rsidR="006C7F47" w:rsidRDefault="006C7F47" w:rsidP="006C7F47">
            <w:pPr>
              <w:pStyle w:val="Standard1"/>
              <w:spacing w:before="120" w:after="120"/>
            </w:pPr>
            <w:r>
              <w:t>10/4/2024</w:t>
            </w:r>
          </w:p>
        </w:tc>
      </w:tr>
      <w:tr w:rsidR="006C7F47" w14:paraId="136C980F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CAD809" w14:textId="55C50C00" w:rsidR="006C7F47" w:rsidRDefault="006C7F47" w:rsidP="006C7F47">
            <w:pPr>
              <w:pStyle w:val="Standard1"/>
              <w:spacing w:before="120" w:after="120"/>
            </w:pPr>
            <w:r>
              <w:t>14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CEB260" w14:textId="1398C07C" w:rsidR="006C7F47" w:rsidRDefault="006C7F47" w:rsidP="006C7F47">
            <w:pPr>
              <w:pStyle w:val="Standard1"/>
              <w:spacing w:before="120" w:after="120"/>
            </w:pPr>
            <w:r w:rsidRPr="006C7F47">
              <w:t>Sprint Backlog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9DF64D" w14:textId="7C4E39C5" w:rsidR="006C7F47" w:rsidRDefault="006C7F47" w:rsidP="006C7F47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FEB153" w14:textId="132F5AED" w:rsidR="006C7F47" w:rsidRDefault="006C7F47" w:rsidP="006C7F47">
            <w:pPr>
              <w:pStyle w:val="Standard1"/>
              <w:spacing w:before="120" w:after="120"/>
            </w:pPr>
            <w:r>
              <w:t>10/2/2024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5B6B0" w14:textId="4CF49EEC" w:rsidR="006C7F47" w:rsidRDefault="006C7F47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9E493E" w14:textId="78771C06" w:rsidR="006C7F47" w:rsidRDefault="006C7F47" w:rsidP="006C7F47">
            <w:pPr>
              <w:pStyle w:val="Standard1"/>
              <w:spacing w:before="120" w:after="120"/>
            </w:pPr>
            <w:r>
              <w:t>10/4/2024</w:t>
            </w:r>
          </w:p>
        </w:tc>
      </w:tr>
      <w:tr w:rsidR="002641E5" w14:paraId="0C5C2942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7CFD72" w14:textId="20EB707F" w:rsidR="002641E5" w:rsidRDefault="002641E5" w:rsidP="006C7F47">
            <w:pPr>
              <w:pStyle w:val="Standard1"/>
              <w:spacing w:before="120" w:after="120"/>
            </w:pPr>
            <w:r>
              <w:t>15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3B75D" w14:textId="26E2B370" w:rsidR="002641E5" w:rsidRPr="006C7F47" w:rsidRDefault="002641E5" w:rsidP="006C7F47">
            <w:pPr>
              <w:pStyle w:val="Standard1"/>
              <w:spacing w:before="120" w:after="120"/>
            </w:pPr>
            <w:r w:rsidRPr="002641E5">
              <w:t>Software Requirements Analysis and Design Assignment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AD5D33" w14:textId="77777777" w:rsidR="002641E5" w:rsidRDefault="002641E5" w:rsidP="002641E5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6DDD3C93" w14:textId="77777777" w:rsidR="002641E5" w:rsidRDefault="002641E5" w:rsidP="002641E5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5B69C571" w14:textId="77777777" w:rsidR="002641E5" w:rsidRDefault="002641E5" w:rsidP="002641E5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036E2010" w14:textId="03C86B6D" w:rsidR="002641E5" w:rsidRDefault="002641E5" w:rsidP="002641E5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Parisa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D0BEE9" w14:textId="13D6C25C" w:rsidR="002641E5" w:rsidRDefault="002641E5" w:rsidP="006C7F47">
            <w:pPr>
              <w:pStyle w:val="Standard1"/>
              <w:spacing w:before="120" w:after="120"/>
            </w:pPr>
            <w:r>
              <w:t>11/05/2024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38B3DC" w14:textId="1FB69DC4" w:rsidR="002641E5" w:rsidRDefault="002641E5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58AFC6" w14:textId="6778ED84" w:rsidR="002641E5" w:rsidRDefault="002641E5" w:rsidP="006C7F47">
            <w:pPr>
              <w:pStyle w:val="Standard1"/>
              <w:spacing w:before="120" w:after="120"/>
            </w:pPr>
            <w:r>
              <w:t>11/08/2024</w:t>
            </w:r>
          </w:p>
        </w:tc>
      </w:tr>
      <w:tr w:rsidR="002641E5" w14:paraId="53E1CBF1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508B6" w14:textId="6AD4DFB5" w:rsidR="002641E5" w:rsidRDefault="002641E5" w:rsidP="006C7F47">
            <w:pPr>
              <w:pStyle w:val="Standard1"/>
              <w:spacing w:before="120" w:after="120"/>
            </w:pPr>
            <w:r>
              <w:t>16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BD59B" w14:textId="096571E8" w:rsidR="002641E5" w:rsidRDefault="002641E5" w:rsidP="006C7F47">
            <w:pPr>
              <w:pStyle w:val="Standard1"/>
              <w:spacing w:before="120" w:after="120"/>
            </w:pPr>
            <w:r>
              <w:t>Mockups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C32C8A" w14:textId="77777777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2AE9FE98" w14:textId="6DD8CF01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1D84A81D" w14:textId="77777777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05322EB0" w14:textId="77777777" w:rsidR="002641E5" w:rsidRPr="001D5BB3" w:rsidRDefault="002641E5" w:rsidP="002641E5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5DFE6A95" w14:textId="089068ED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BCDB8" w14:textId="05473E8B" w:rsidR="002641E5" w:rsidRDefault="002641E5" w:rsidP="006C7F47">
            <w:pPr>
              <w:pStyle w:val="Standard1"/>
              <w:spacing w:before="120" w:after="120"/>
            </w:pPr>
            <w:r>
              <w:t>11/17/2024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FBB6C" w14:textId="16F20B05" w:rsidR="002641E5" w:rsidRDefault="002641E5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60530" w14:textId="0BE48961" w:rsidR="002641E5" w:rsidRDefault="002641E5" w:rsidP="006C7F47">
            <w:pPr>
              <w:pStyle w:val="Standard1"/>
              <w:spacing w:before="120" w:after="120"/>
            </w:pPr>
            <w:r>
              <w:t>11/22/2024</w:t>
            </w:r>
          </w:p>
        </w:tc>
      </w:tr>
      <w:tr w:rsidR="002641E5" w14:paraId="68458FED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938592" w14:textId="551FBC64" w:rsidR="002641E5" w:rsidRDefault="002641E5" w:rsidP="006C7F47">
            <w:pPr>
              <w:pStyle w:val="Standard1"/>
              <w:spacing w:before="120" w:after="120"/>
            </w:pPr>
            <w:r>
              <w:lastRenderedPageBreak/>
              <w:t>17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81698" w14:textId="7E465EE6" w:rsidR="002641E5" w:rsidRPr="006C7F47" w:rsidRDefault="002641E5" w:rsidP="006C7F47">
            <w:pPr>
              <w:pStyle w:val="Standard1"/>
              <w:spacing w:before="120" w:after="120"/>
            </w:pPr>
            <w:r>
              <w:t>Technology Requirements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36ADDA" w14:textId="77777777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209E43D3" w14:textId="729CC5AC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3A14BB4E" w14:textId="77777777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6CF0245D" w14:textId="77777777" w:rsidR="002641E5" w:rsidRPr="001D5BB3" w:rsidRDefault="002641E5" w:rsidP="002641E5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080795EC" w14:textId="05D23962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0F23E7" w14:textId="5A7A1684" w:rsidR="002641E5" w:rsidRDefault="002641E5" w:rsidP="006C7F47">
            <w:pPr>
              <w:pStyle w:val="Standard1"/>
              <w:spacing w:before="120" w:after="120"/>
            </w:pPr>
            <w:r>
              <w:t>11/17/2024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E10BFE" w14:textId="44308196" w:rsidR="002641E5" w:rsidRDefault="002641E5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95D628" w14:textId="18BE9D79" w:rsidR="002641E5" w:rsidRDefault="002641E5" w:rsidP="006C7F47">
            <w:pPr>
              <w:pStyle w:val="Standard1"/>
              <w:spacing w:before="120" w:after="120"/>
            </w:pPr>
            <w:r>
              <w:t>11/22/2024</w:t>
            </w:r>
          </w:p>
        </w:tc>
      </w:tr>
      <w:tr w:rsidR="007A0F33" w14:paraId="263A48FC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85692" w14:textId="40CE8E9F" w:rsidR="007A0F33" w:rsidRDefault="007A0F33" w:rsidP="007A0F33">
            <w:pPr>
              <w:pStyle w:val="Standard1"/>
              <w:spacing w:before="120" w:after="120"/>
            </w:pPr>
            <w:r>
              <w:t>18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CE2A2E" w14:textId="456648DD" w:rsidR="007A0F33" w:rsidRDefault="00175EE6" w:rsidP="007A0F33">
            <w:pPr>
              <w:pStyle w:val="Standard1"/>
              <w:spacing w:before="120" w:after="120"/>
            </w:pPr>
            <w:r>
              <w:t>PowerPoint</w:t>
            </w:r>
            <w:r w:rsidR="007A0F33">
              <w:t xml:space="preserve"> and presentation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68274" w14:textId="77777777" w:rsidR="007A0F33" w:rsidRDefault="007A0F33" w:rsidP="007A0F33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62476771" w14:textId="77777777" w:rsidR="007A0F33" w:rsidRDefault="007A0F33" w:rsidP="007A0F33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685848F1" w14:textId="77777777" w:rsidR="007A0F33" w:rsidRDefault="007A0F33" w:rsidP="007A0F33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1DF33F29" w14:textId="77777777" w:rsidR="007A0F33" w:rsidRPr="001D5BB3" w:rsidRDefault="007A0F33" w:rsidP="007A0F33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60350C63" w14:textId="77777777" w:rsidR="007A0F33" w:rsidRDefault="007A0F33" w:rsidP="007A0F33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291E75" w14:textId="266771DE" w:rsidR="007A0F33" w:rsidRDefault="007A0F33" w:rsidP="007A0F33">
            <w:pPr>
              <w:pStyle w:val="Standard1"/>
              <w:spacing w:before="120" w:after="120"/>
            </w:pPr>
            <w:r>
              <w:t>11/26/2024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26F4E" w14:textId="78928174" w:rsidR="007A0F33" w:rsidRDefault="007A0F33" w:rsidP="007A0F33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F4E678" w14:textId="22A6A962" w:rsidR="007A0F33" w:rsidRDefault="007A0F33" w:rsidP="007A0F33">
            <w:pPr>
              <w:pStyle w:val="Standard1"/>
              <w:spacing w:before="120" w:after="120"/>
            </w:pPr>
            <w:r>
              <w:t>11/29/2024</w:t>
            </w:r>
          </w:p>
        </w:tc>
      </w:tr>
      <w:tr w:rsidR="00175EE6" w14:paraId="7E71D0BB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A5A39" w14:textId="6A08F377" w:rsidR="00175EE6" w:rsidRDefault="00175EE6" w:rsidP="00175EE6">
            <w:pPr>
              <w:pStyle w:val="Standard1"/>
              <w:spacing w:before="120" w:after="120"/>
            </w:pPr>
            <w:r>
              <w:t>19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408D5" w14:textId="30CB0F6B" w:rsidR="00175EE6" w:rsidRDefault="00175EE6" w:rsidP="00175EE6">
            <w:pPr>
              <w:pStyle w:val="Standard1"/>
              <w:spacing w:before="120" w:after="120"/>
            </w:pPr>
            <w:r>
              <w:t>Project plan v2.0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DD9E0" w14:textId="77777777" w:rsidR="00EE0EDC" w:rsidRDefault="00EE0EDC" w:rsidP="00EE0EDC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2583C233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BDEACE" w14:textId="70C70CDE" w:rsidR="00175EE6" w:rsidRDefault="002B7CF9" w:rsidP="00175EE6">
            <w:pPr>
              <w:pStyle w:val="Standard1"/>
              <w:spacing w:before="120" w:after="120"/>
            </w:pPr>
            <w:r>
              <w:t>02/02/2025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E5B73A" w14:textId="74080B0C" w:rsidR="00175EE6" w:rsidRDefault="00175EE6" w:rsidP="00175EE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31677" w14:textId="41700FC1" w:rsidR="00175EE6" w:rsidRDefault="002B7CF9" w:rsidP="00175EE6">
            <w:pPr>
              <w:pStyle w:val="Standard1"/>
              <w:spacing w:before="120" w:after="120"/>
            </w:pPr>
            <w:r>
              <w:t>01/28/202</w:t>
            </w:r>
            <w:r w:rsidR="001A2F4F">
              <w:t>5</w:t>
            </w:r>
          </w:p>
        </w:tc>
      </w:tr>
      <w:tr w:rsidR="00175EE6" w14:paraId="50969F43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A598B4" w14:textId="2D1B5C86" w:rsidR="00175EE6" w:rsidRDefault="00175EE6" w:rsidP="00175EE6">
            <w:pPr>
              <w:pStyle w:val="Standard1"/>
              <w:spacing w:before="120" w:after="120"/>
            </w:pPr>
            <w:r>
              <w:t>20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FF101" w14:textId="26272BF8" w:rsidR="00175EE6" w:rsidRDefault="00175EE6" w:rsidP="00175EE6">
            <w:pPr>
              <w:pStyle w:val="Standard1"/>
              <w:spacing w:before="120" w:after="120"/>
            </w:pPr>
            <w:r>
              <w:t>Project status Report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78D95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34D4005F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441F053B" w14:textId="77777777" w:rsidR="00175EE6" w:rsidRPr="001D5BB3" w:rsidRDefault="00175EE6" w:rsidP="00175EE6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762D955E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C82777" w14:textId="0628FB61" w:rsidR="00175EE6" w:rsidRDefault="002B7CF9" w:rsidP="00175EE6">
            <w:pPr>
              <w:pStyle w:val="Standard1"/>
              <w:spacing w:before="120" w:after="120"/>
            </w:pPr>
            <w:r>
              <w:t>02/02/2025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9EE4DD" w14:textId="784820D0" w:rsidR="00175EE6" w:rsidRDefault="00175EE6" w:rsidP="00175EE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BEA396" w14:textId="4D104E4B" w:rsidR="00175EE6" w:rsidRDefault="002B7CF9" w:rsidP="00175EE6">
            <w:pPr>
              <w:pStyle w:val="Standard1"/>
              <w:spacing w:before="120" w:after="120"/>
            </w:pPr>
            <w:r>
              <w:t>11/29/202</w:t>
            </w:r>
            <w:r w:rsidR="001A2F4F">
              <w:t>5</w:t>
            </w:r>
          </w:p>
        </w:tc>
      </w:tr>
      <w:tr w:rsidR="00175EE6" w14:paraId="1EC3BCE1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ED4FB6" w14:textId="1693E2E0" w:rsidR="00175EE6" w:rsidRDefault="00175EE6" w:rsidP="00175EE6">
            <w:pPr>
              <w:pStyle w:val="Standard1"/>
              <w:spacing w:before="120" w:after="120"/>
            </w:pPr>
            <w:r>
              <w:t>21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17C480" w14:textId="4C8CEB94" w:rsidR="00175EE6" w:rsidRDefault="00175EE6" w:rsidP="00175EE6">
            <w:pPr>
              <w:pStyle w:val="Standard1"/>
              <w:spacing w:before="120" w:after="120"/>
            </w:pPr>
            <w:r>
              <w:t>Team Charter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C49D0" w14:textId="77777777" w:rsidR="00EE0EDC" w:rsidRDefault="00EE0EDC" w:rsidP="00EE0EDC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34DA0BA3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FD3B57" w14:textId="6D406F9C" w:rsidR="00175EE6" w:rsidRDefault="002B7CF9" w:rsidP="00175EE6">
            <w:pPr>
              <w:pStyle w:val="Standard1"/>
              <w:spacing w:before="120" w:after="120"/>
            </w:pPr>
            <w:r>
              <w:t>02/02/2025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DA4B41" w14:textId="6E0B581A" w:rsidR="00175EE6" w:rsidRDefault="00175EE6" w:rsidP="00175EE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5BD80" w14:textId="0C408290" w:rsidR="00175EE6" w:rsidRDefault="002B7CF9" w:rsidP="00175EE6">
            <w:pPr>
              <w:pStyle w:val="Standard1"/>
              <w:spacing w:before="120" w:after="120"/>
            </w:pPr>
            <w:r>
              <w:t>11/28/202</w:t>
            </w:r>
            <w:r w:rsidR="001A2F4F">
              <w:t>5</w:t>
            </w:r>
          </w:p>
        </w:tc>
      </w:tr>
      <w:tr w:rsidR="009E45A4" w14:paraId="04AD1AD3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739448" w14:textId="4B39E458" w:rsidR="009E45A4" w:rsidRDefault="009E45A4" w:rsidP="009E45A4">
            <w:pPr>
              <w:pStyle w:val="Standard1"/>
              <w:spacing w:before="120" w:after="120"/>
            </w:pPr>
            <w:r>
              <w:t>22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0C6766" w14:textId="39A84C6B" w:rsidR="009E45A4" w:rsidRDefault="009E45A4" w:rsidP="009E45A4">
            <w:pPr>
              <w:pStyle w:val="Standard1"/>
              <w:spacing w:before="120" w:after="120"/>
            </w:pPr>
            <w:r>
              <w:t>Minute of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886803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76E77457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6727F7" w14:textId="60FF12E6" w:rsidR="009E45A4" w:rsidRDefault="009E45A4" w:rsidP="009E45A4">
            <w:pPr>
              <w:pStyle w:val="Standard1"/>
              <w:spacing w:before="120" w:after="120"/>
            </w:pPr>
            <w:r>
              <w:t>02/02/2025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7507AC" w14:textId="6C20127A" w:rsidR="009E45A4" w:rsidRDefault="009E45A4" w:rsidP="009E45A4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B41C43" w14:textId="521E752A" w:rsidR="009E45A4" w:rsidRDefault="009E45A4" w:rsidP="009E45A4">
            <w:pPr>
              <w:pStyle w:val="Standard1"/>
              <w:spacing w:before="120" w:after="120"/>
            </w:pPr>
            <w:r>
              <w:t>11/28/202</w:t>
            </w:r>
            <w:r w:rsidR="001A2F4F">
              <w:t>5</w:t>
            </w:r>
          </w:p>
        </w:tc>
      </w:tr>
      <w:tr w:rsidR="009E45A4" w14:paraId="38C3AE71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91B9A1" w14:textId="7B2CCA98" w:rsidR="009E45A4" w:rsidRDefault="009E45A4" w:rsidP="009E45A4">
            <w:pPr>
              <w:pStyle w:val="Standard1"/>
              <w:spacing w:before="120" w:after="120"/>
            </w:pPr>
            <w:r>
              <w:t>23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8B5CBC" w14:textId="606D2465" w:rsidR="009E45A4" w:rsidRDefault="009E45A4" w:rsidP="009E45A4">
            <w:pPr>
              <w:pStyle w:val="Standard1"/>
              <w:spacing w:before="120" w:after="120"/>
            </w:pPr>
            <w:r>
              <w:t>Power point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08416D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32C29F7B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6F6D03F4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443D926A" w14:textId="77777777" w:rsidR="009E45A4" w:rsidRPr="001D5BB3" w:rsidRDefault="009E45A4" w:rsidP="009E45A4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79716CE3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6B4371" w14:textId="3C44CD52" w:rsidR="009E45A4" w:rsidRDefault="001A2F4F" w:rsidP="009E45A4">
            <w:pPr>
              <w:pStyle w:val="Standard1"/>
              <w:spacing w:before="120" w:after="120"/>
            </w:pPr>
            <w:r>
              <w:t>02/20/2025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070D03" w14:textId="14656439" w:rsidR="009E45A4" w:rsidRDefault="001A2F4F" w:rsidP="009E45A4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8AE018" w14:textId="36858DF1" w:rsidR="009E45A4" w:rsidRDefault="001A2F4F" w:rsidP="009E45A4">
            <w:pPr>
              <w:pStyle w:val="Standard1"/>
              <w:spacing w:before="120" w:after="120"/>
            </w:pPr>
            <w:r>
              <w:t>02/21/2025</w:t>
            </w:r>
          </w:p>
        </w:tc>
      </w:tr>
      <w:tr w:rsidR="009E45A4" w14:paraId="7BADD617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D6918" w14:textId="4127261C" w:rsidR="009E45A4" w:rsidRDefault="009E45A4" w:rsidP="009E45A4">
            <w:pPr>
              <w:pStyle w:val="Standard1"/>
              <w:spacing w:before="120" w:after="120"/>
            </w:pPr>
            <w:r>
              <w:lastRenderedPageBreak/>
              <w:t>24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F57E16" w14:textId="6EC3BA6D" w:rsidR="009E45A4" w:rsidRDefault="001A2F4F" w:rsidP="009E45A4">
            <w:pPr>
              <w:pStyle w:val="Standard1"/>
              <w:spacing w:before="120" w:after="120"/>
            </w:pPr>
            <w:r>
              <w:t xml:space="preserve">Testing Application 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26C035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2EA8609C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0C8F12B9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67CDF2B6" w14:textId="77777777" w:rsidR="009E45A4" w:rsidRPr="001D5BB3" w:rsidRDefault="009E45A4" w:rsidP="009E45A4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7BF2C697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B97C54" w14:textId="3E6DA15A" w:rsidR="009E45A4" w:rsidRDefault="001A2F4F" w:rsidP="009E45A4">
            <w:pPr>
              <w:pStyle w:val="Standard1"/>
              <w:spacing w:before="120" w:after="120"/>
            </w:pPr>
            <w:r>
              <w:t>02/18/2025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E36488" w14:textId="1813F3B6" w:rsidR="009E45A4" w:rsidRDefault="001A2F4F" w:rsidP="009E45A4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9469DA" w14:textId="6DEB9183" w:rsidR="009E45A4" w:rsidRDefault="001A2F4F" w:rsidP="009E45A4">
            <w:pPr>
              <w:pStyle w:val="Standard1"/>
              <w:spacing w:before="120" w:after="120"/>
            </w:pPr>
            <w:r>
              <w:t>02/18/2025</w:t>
            </w:r>
          </w:p>
        </w:tc>
      </w:tr>
      <w:tr w:rsidR="00161670" w14:paraId="4F67B413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126CA6" w14:textId="79BE7B80" w:rsidR="00161670" w:rsidRDefault="00161670" w:rsidP="00161670">
            <w:pPr>
              <w:pStyle w:val="Standard1"/>
              <w:spacing w:before="120" w:after="120"/>
            </w:pPr>
            <w:r>
              <w:t>25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DF1E3B" w14:textId="755092C8" w:rsidR="00161670" w:rsidRDefault="00161670" w:rsidP="00161670">
            <w:pPr>
              <w:pStyle w:val="Standard1"/>
              <w:spacing w:before="120" w:after="120"/>
            </w:pPr>
            <w:r>
              <w:t>Minute of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3C60E3" w14:textId="77777777" w:rsidR="00161670" w:rsidRDefault="00161670" w:rsidP="00161670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3D5DA0EF" w14:textId="77777777" w:rsidR="00161670" w:rsidRDefault="00161670" w:rsidP="00161670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419795ED" w14:textId="77777777" w:rsidR="00161670" w:rsidRDefault="00161670" w:rsidP="00161670">
            <w:pPr>
              <w:spacing w:before="40" w:after="4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5F6C6D" w14:textId="36F13358" w:rsidR="00161670" w:rsidRPr="00161670" w:rsidRDefault="00161670" w:rsidP="00161670">
            <w:pPr>
              <w:pStyle w:val="Standard1"/>
              <w:spacing w:before="120" w:after="120"/>
              <w:rPr>
                <w:bCs/>
              </w:rPr>
            </w:pPr>
            <w:r w:rsidRPr="00161670">
              <w:rPr>
                <w:bCs/>
                <w:sz w:val="22"/>
                <w:szCs w:val="18"/>
              </w:rPr>
              <w:t xml:space="preserve">3/04/2025                                          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CF8ECE" w14:textId="484D7EE1" w:rsidR="00161670" w:rsidRDefault="00161670" w:rsidP="00161670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A63C64" w14:textId="62CDE112" w:rsidR="00161670" w:rsidRPr="00161670" w:rsidRDefault="00161670" w:rsidP="00161670">
            <w:pPr>
              <w:pStyle w:val="Standard1"/>
              <w:spacing w:before="120" w:after="120"/>
              <w:rPr>
                <w:sz w:val="22"/>
                <w:szCs w:val="18"/>
              </w:rPr>
            </w:pPr>
            <w:r w:rsidRPr="00161670">
              <w:rPr>
                <w:b/>
                <w:sz w:val="22"/>
                <w:szCs w:val="18"/>
              </w:rPr>
              <w:t xml:space="preserve">3/04/2025                                           </w:t>
            </w:r>
          </w:p>
        </w:tc>
      </w:tr>
      <w:tr w:rsidR="00161670" w14:paraId="52CFD8E5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B53433" w14:textId="58D66529" w:rsidR="00161670" w:rsidRDefault="00161670" w:rsidP="00161670">
            <w:pPr>
              <w:pStyle w:val="Standard1"/>
              <w:spacing w:before="120" w:after="120"/>
            </w:pPr>
            <w:r>
              <w:t>26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A07818" w14:textId="462A6467" w:rsidR="00161670" w:rsidRDefault="00161670" w:rsidP="00161670">
            <w:pPr>
              <w:pStyle w:val="Standard1"/>
              <w:spacing w:before="120" w:after="120"/>
            </w:pPr>
            <w:r>
              <w:t>Project status Report</w:t>
            </w:r>
            <w:r>
              <w:t xml:space="preserve"> II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C1C52" w14:textId="3A9FA8CC" w:rsidR="00161670" w:rsidRDefault="00161670" w:rsidP="00161670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4722F9" w14:textId="2ABA7D43" w:rsidR="00161670" w:rsidRDefault="00161670" w:rsidP="00161670">
            <w:pPr>
              <w:pStyle w:val="Standard1"/>
              <w:spacing w:before="120" w:after="120"/>
            </w:pPr>
            <w:r w:rsidRPr="00161670">
              <w:rPr>
                <w:bCs/>
                <w:sz w:val="22"/>
                <w:szCs w:val="18"/>
              </w:rPr>
              <w:t xml:space="preserve">3/04/2025                                          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15723D" w14:textId="5FE9C152" w:rsidR="00161670" w:rsidRDefault="00161670" w:rsidP="00161670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C6874" w14:textId="72FE3CE8" w:rsidR="00161670" w:rsidRDefault="00161670" w:rsidP="00161670">
            <w:pPr>
              <w:pStyle w:val="Standard1"/>
              <w:spacing w:before="120" w:after="120"/>
            </w:pPr>
            <w:r w:rsidRPr="00161670">
              <w:rPr>
                <w:b/>
                <w:sz w:val="22"/>
                <w:szCs w:val="18"/>
              </w:rPr>
              <w:t>3/</w:t>
            </w:r>
            <w:r>
              <w:rPr>
                <w:b/>
                <w:sz w:val="22"/>
                <w:szCs w:val="18"/>
              </w:rPr>
              <w:t>08</w:t>
            </w:r>
            <w:r w:rsidRPr="00161670">
              <w:rPr>
                <w:b/>
                <w:sz w:val="22"/>
                <w:szCs w:val="18"/>
              </w:rPr>
              <w:t xml:space="preserve">/2025                                           </w:t>
            </w:r>
          </w:p>
        </w:tc>
      </w:tr>
      <w:tr w:rsidR="00161670" w14:paraId="6B8D41B4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D548B" w14:textId="77777777" w:rsidR="00161670" w:rsidRDefault="00161670" w:rsidP="00161670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211F4E" w14:textId="5208C527" w:rsidR="00161670" w:rsidRDefault="00161670" w:rsidP="00161670">
            <w:pPr>
              <w:pStyle w:val="Standard1"/>
              <w:spacing w:before="120" w:after="120"/>
            </w:pPr>
            <w:r>
              <w:t>Date: 03/11/2024</w:t>
            </w:r>
          </w:p>
          <w:p w14:paraId="50BABFC3" w14:textId="75780F36" w:rsidR="00161670" w:rsidRDefault="00161670" w:rsidP="00161670">
            <w:pPr>
              <w:pStyle w:val="Standard1"/>
              <w:spacing w:before="120" w:after="120"/>
            </w:pPr>
            <w:r>
              <w:t>Time: 13:00</w:t>
            </w:r>
          </w:p>
          <w:p w14:paraId="275B802C" w14:textId="4F288F00" w:rsidR="00161670" w:rsidRDefault="00161670" w:rsidP="00161670">
            <w:pPr>
              <w:pStyle w:val="Standard1"/>
              <w:spacing w:before="120" w:after="120"/>
            </w:pPr>
            <w:r>
              <w:t>Location: Online</w:t>
            </w:r>
          </w:p>
          <w:p w14:paraId="7C50D3C6" w14:textId="77777777" w:rsidR="00161670" w:rsidRDefault="00161670" w:rsidP="00161670">
            <w:pPr>
              <w:pStyle w:val="Standard1"/>
              <w:spacing w:before="120" w:after="120"/>
            </w:pPr>
          </w:p>
          <w:p w14:paraId="43D9512F" w14:textId="77777777" w:rsidR="00161670" w:rsidRDefault="00161670" w:rsidP="00161670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0A37001A" w14:textId="77777777" w:rsidR="00161670" w:rsidRDefault="00161670" w:rsidP="00161670">
            <w:pPr>
              <w:pStyle w:val="Standard1"/>
              <w:spacing w:before="120" w:after="120"/>
            </w:pPr>
          </w:p>
          <w:p w14:paraId="030C5477" w14:textId="1F995A02" w:rsidR="00161670" w:rsidRPr="001E2A2B" w:rsidRDefault="00161670" w:rsidP="00161670">
            <w:pPr>
              <w:pStyle w:val="Standard1"/>
              <w:spacing w:before="120" w:after="120"/>
            </w:pPr>
            <w:bookmarkStart w:id="5" w:name="OLE_LINK1"/>
            <w:bookmarkStart w:id="6" w:name="OLE_LINK2"/>
            <w:r w:rsidRPr="001E2A2B">
              <w:t>Signature</w:t>
            </w:r>
            <w:r>
              <w:t>s</w:t>
            </w:r>
            <w:r w:rsidRPr="001E2A2B">
              <w:t>:</w:t>
            </w:r>
          </w:p>
          <w:p w14:paraId="0B110B49" w14:textId="1D2BBB28" w:rsidR="00161670" w:rsidRPr="001E2A2B" w:rsidRDefault="00161670" w:rsidP="00161670">
            <w:pPr>
              <w:pStyle w:val="Standard1"/>
              <w:spacing w:before="120" w:after="120"/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779584" behindDoc="0" locked="0" layoutInCell="1" allowOverlap="1" wp14:anchorId="1E735A33" wp14:editId="4A58161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191135</wp:posOffset>
                      </wp:positionV>
                      <wp:extent cx="661872" cy="113030"/>
                      <wp:effectExtent l="38100" t="38100" r="0" b="39370"/>
                      <wp:wrapNone/>
                      <wp:docPr id="546962971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1872" cy="1130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B24808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9" o:spid="_x0000_s1026" type="#_x0000_t75" style="position:absolute;margin-left:-.85pt;margin-top:14.7pt;width:52.8pt;height:9.6pt;z-index:25177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">
                      <v:imagedata r:id="rId7" o:title=""/>
                    </v:shape>
                  </w:pict>
                </mc:Fallback>
              </mc:AlternateContent>
            </w:r>
            <w:r>
              <w:t>Mehmet Ali KABA</w:t>
            </w:r>
            <w:r w:rsidRPr="001E2A2B">
              <w:t>: _________________</w:t>
            </w:r>
          </w:p>
          <w:p w14:paraId="27EAAFE3" w14:textId="43E425BF" w:rsidR="00161670" w:rsidRPr="001E2A2B" w:rsidRDefault="00161670" w:rsidP="00161670">
            <w:pPr>
              <w:pStyle w:val="Standard1"/>
              <w:spacing w:before="120" w:after="12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632" behindDoc="0" locked="0" layoutInCell="1" allowOverlap="1" wp14:anchorId="30536537" wp14:editId="5D038EF4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184657</wp:posOffset>
                      </wp:positionV>
                      <wp:extent cx="586440" cy="190080"/>
                      <wp:effectExtent l="38100" t="38100" r="0" b="38735"/>
                      <wp:wrapNone/>
                      <wp:docPr id="105476965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6440" cy="19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EE10CD" id="Ink 17" o:spid="_x0000_s1026" type="#_x0000_t75" style="position:absolute;margin-left:8.45pt;margin-top:14.2pt;width:46.9pt;height:15.6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">
                      <v:imagedata r:id="rId9" o:title=""/>
                    </v:shape>
                  </w:pict>
                </mc:Fallback>
              </mc:AlternateContent>
            </w:r>
            <w:r w:rsidRPr="00B30965">
              <w:rPr>
                <w:sz w:val="22"/>
                <w:szCs w:val="22"/>
                <w:lang w:val="en-CA"/>
              </w:rPr>
              <w:t xml:space="preserve"> Miguel Angel Gutierrez</w:t>
            </w:r>
            <w:r w:rsidRPr="001E2A2B">
              <w:t xml:space="preserve">: </w:t>
            </w:r>
            <w:r>
              <w:br/>
            </w:r>
            <w:r w:rsidRPr="001E2A2B">
              <w:t>___</w:t>
            </w:r>
            <w:r>
              <w:t>_</w:t>
            </w:r>
            <w:r w:rsidRPr="001E2A2B">
              <w:t>_________</w:t>
            </w:r>
          </w:p>
          <w:p w14:paraId="716A630E" w14:textId="6C338CE2" w:rsidR="00161670" w:rsidRPr="001E2A2B" w:rsidRDefault="00161670" w:rsidP="00161670">
            <w:pPr>
              <w:pStyle w:val="Standard1"/>
              <w:spacing w:before="120" w:after="12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608" behindDoc="0" locked="0" layoutInCell="1" allowOverlap="1" wp14:anchorId="6F87A643" wp14:editId="4D077695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198482</wp:posOffset>
                      </wp:positionV>
                      <wp:extent cx="401320" cy="196215"/>
                      <wp:effectExtent l="38100" t="38100" r="17780" b="32385"/>
                      <wp:wrapNone/>
                      <wp:docPr id="58521823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1320" cy="1962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29D26F" id="Ink 15" o:spid="_x0000_s1026" type="#_x0000_t75" style="position:absolute;margin-left:17.25pt;margin-top:15.3pt;width:32.3pt;height:16.15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">
                      <v:imagedata r:id="rId11" o:title=""/>
                    </v:shape>
                  </w:pict>
                </mc:Fallback>
              </mc:AlternateContent>
            </w:r>
            <w:r>
              <w:t>Pornpajee Sunkkadithee</w:t>
            </w:r>
            <w:r w:rsidRPr="001E2A2B">
              <w:t>: ______________</w:t>
            </w:r>
          </w:p>
          <w:p w14:paraId="19670B9C" w14:textId="1D0C78CD" w:rsidR="00161670" w:rsidRPr="00DD5698" w:rsidRDefault="00161670" w:rsidP="00161670">
            <w:pPr>
              <w:pStyle w:val="Standard1"/>
              <w:spacing w:before="120" w:after="120"/>
              <w:rPr>
                <w:sz w:val="22"/>
                <w:szCs w:val="22"/>
                <w:lang w:val="en-CA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704" behindDoc="0" locked="0" layoutInCell="1" allowOverlap="1" wp14:anchorId="6E3407DD" wp14:editId="5D1EAB36">
                      <wp:simplePos x="0" y="0"/>
                      <wp:positionH relativeFrom="column">
                        <wp:posOffset>605154</wp:posOffset>
                      </wp:positionH>
                      <wp:positionV relativeFrom="paragraph">
                        <wp:posOffset>233049</wp:posOffset>
                      </wp:positionV>
                      <wp:extent cx="14400" cy="10440"/>
                      <wp:effectExtent l="38100" t="38100" r="36830" b="40640"/>
                      <wp:wrapNone/>
                      <wp:docPr id="1940370878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0" cy="1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58DE72" id="Ink 30" o:spid="_x0000_s1026" type="#_x0000_t75" style="position:absolute;margin-left:47.3pt;margin-top:18pt;width:1.85pt;height:1.5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&#13;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680" behindDoc="0" locked="0" layoutInCell="1" allowOverlap="1" wp14:anchorId="7C9B0F1B" wp14:editId="740D17F8">
                      <wp:simplePos x="0" y="0"/>
                      <wp:positionH relativeFrom="column">
                        <wp:posOffset>576354</wp:posOffset>
                      </wp:positionH>
                      <wp:positionV relativeFrom="paragraph">
                        <wp:posOffset>220809</wp:posOffset>
                      </wp:positionV>
                      <wp:extent cx="28080" cy="39600"/>
                      <wp:effectExtent l="38100" t="38100" r="35560" b="36830"/>
                      <wp:wrapNone/>
                      <wp:docPr id="156574377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8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199681" id="Ink 29" o:spid="_x0000_s1026" type="#_x0000_t75" style="position:absolute;margin-left:45.05pt;margin-top:17.05pt;width:2.9pt;height:3.8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&#13;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656" behindDoc="0" locked="0" layoutInCell="1" allowOverlap="1" wp14:anchorId="761267B4" wp14:editId="782CC815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128905</wp:posOffset>
                      </wp:positionV>
                      <wp:extent cx="336025" cy="144810"/>
                      <wp:effectExtent l="38100" t="38100" r="32385" b="33020"/>
                      <wp:wrapNone/>
                      <wp:docPr id="2104088362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025" cy="144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0EC556" id="Ink 28" o:spid="_x0000_s1026" type="#_x0000_t75" style="position:absolute;margin-left:13.75pt;margin-top:9.8pt;width:27.15pt;height:12.1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">
                      <v:imagedata r:id="rId17" o:title=""/>
                    </v:shape>
                  </w:pict>
                </mc:Fallback>
              </mc:AlternateContent>
            </w:r>
            <w:r w:rsidRPr="00B30965">
              <w:rPr>
                <w:sz w:val="22"/>
                <w:szCs w:val="22"/>
                <w:lang w:val="en-CA"/>
              </w:rPr>
              <w:t xml:space="preserve">Parisa </w:t>
            </w:r>
            <w:r>
              <w:rPr>
                <w:sz w:val="22"/>
                <w:szCs w:val="22"/>
                <w:lang w:val="en-CA"/>
              </w:rPr>
              <w:t>M</w:t>
            </w:r>
            <w:r w:rsidRPr="00B30965">
              <w:rPr>
                <w:sz w:val="22"/>
                <w:szCs w:val="22"/>
                <w:lang w:val="en-CA"/>
              </w:rPr>
              <w:t>ohammadkarimi</w:t>
            </w:r>
            <w:r w:rsidRPr="001E2A2B">
              <w:t>: ______________</w:t>
            </w:r>
          </w:p>
          <w:bookmarkEnd w:id="5"/>
          <w:bookmarkEnd w:id="6"/>
          <w:p w14:paraId="0BCAAEE1" w14:textId="77777777" w:rsidR="00161670" w:rsidRPr="001E2A2B" w:rsidRDefault="00161670" w:rsidP="00161670">
            <w:pPr>
              <w:pStyle w:val="Standard1"/>
              <w:spacing w:before="120" w:after="120"/>
            </w:pP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A3936D" w14:textId="77777777" w:rsidR="00161670" w:rsidRDefault="00161670" w:rsidP="00161670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5BA474" w14:textId="77777777" w:rsidR="00161670" w:rsidRDefault="00161670" w:rsidP="00161670">
            <w:pPr>
              <w:pStyle w:val="Standard1"/>
              <w:spacing w:before="120" w:after="120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C0A02D" w14:textId="77777777" w:rsidR="00161670" w:rsidRDefault="00161670" w:rsidP="00161670">
            <w:pPr>
              <w:pStyle w:val="Standard1"/>
              <w:spacing w:before="120" w:after="120"/>
            </w:pP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DB45E" w14:textId="77777777" w:rsidR="00161670" w:rsidRDefault="00161670" w:rsidP="00161670">
            <w:pPr>
              <w:pStyle w:val="Standard1"/>
              <w:spacing w:before="120" w:after="120"/>
            </w:pPr>
          </w:p>
        </w:tc>
      </w:tr>
    </w:tbl>
    <w:p w14:paraId="251E8224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963526">
    <w:abstractNumId w:val="1"/>
  </w:num>
  <w:num w:numId="2" w16cid:durableId="868688869">
    <w:abstractNumId w:val="2"/>
  </w:num>
  <w:num w:numId="3" w16cid:durableId="163081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578D3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1670"/>
    <w:rsid w:val="0016291E"/>
    <w:rsid w:val="00175EE6"/>
    <w:rsid w:val="00187519"/>
    <w:rsid w:val="001A2F4F"/>
    <w:rsid w:val="001B7575"/>
    <w:rsid w:val="001D01D2"/>
    <w:rsid w:val="001E2A2B"/>
    <w:rsid w:val="00207F81"/>
    <w:rsid w:val="00213A84"/>
    <w:rsid w:val="00232FAA"/>
    <w:rsid w:val="00245DEB"/>
    <w:rsid w:val="00255652"/>
    <w:rsid w:val="002641E5"/>
    <w:rsid w:val="00264505"/>
    <w:rsid w:val="00270A62"/>
    <w:rsid w:val="00275E67"/>
    <w:rsid w:val="00285969"/>
    <w:rsid w:val="00293F91"/>
    <w:rsid w:val="00294FF1"/>
    <w:rsid w:val="002B07CD"/>
    <w:rsid w:val="002B3F36"/>
    <w:rsid w:val="002B7CF9"/>
    <w:rsid w:val="002E0D1A"/>
    <w:rsid w:val="002E4C88"/>
    <w:rsid w:val="002F2A5F"/>
    <w:rsid w:val="00317406"/>
    <w:rsid w:val="00386AD2"/>
    <w:rsid w:val="003B2BEC"/>
    <w:rsid w:val="003D0276"/>
    <w:rsid w:val="003D2877"/>
    <w:rsid w:val="003E1901"/>
    <w:rsid w:val="004070FC"/>
    <w:rsid w:val="00445966"/>
    <w:rsid w:val="00455972"/>
    <w:rsid w:val="00476EF0"/>
    <w:rsid w:val="004C50A5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4391"/>
    <w:rsid w:val="0066588B"/>
    <w:rsid w:val="00674881"/>
    <w:rsid w:val="0068006E"/>
    <w:rsid w:val="006C25AC"/>
    <w:rsid w:val="006C7F47"/>
    <w:rsid w:val="006E0BFF"/>
    <w:rsid w:val="006F3CD5"/>
    <w:rsid w:val="00702DEC"/>
    <w:rsid w:val="00714B8F"/>
    <w:rsid w:val="0077361D"/>
    <w:rsid w:val="00782380"/>
    <w:rsid w:val="00783355"/>
    <w:rsid w:val="007A0F33"/>
    <w:rsid w:val="007C0B2F"/>
    <w:rsid w:val="007D7312"/>
    <w:rsid w:val="007E19F9"/>
    <w:rsid w:val="007F662F"/>
    <w:rsid w:val="008029B4"/>
    <w:rsid w:val="00815FE8"/>
    <w:rsid w:val="00827C35"/>
    <w:rsid w:val="00835795"/>
    <w:rsid w:val="00860193"/>
    <w:rsid w:val="0087002D"/>
    <w:rsid w:val="008A4AD4"/>
    <w:rsid w:val="008A7CFF"/>
    <w:rsid w:val="008C34CB"/>
    <w:rsid w:val="00914913"/>
    <w:rsid w:val="00937049"/>
    <w:rsid w:val="00991B4F"/>
    <w:rsid w:val="009D7B44"/>
    <w:rsid w:val="009E187C"/>
    <w:rsid w:val="009E45A4"/>
    <w:rsid w:val="009E5D4F"/>
    <w:rsid w:val="00A12251"/>
    <w:rsid w:val="00A176E2"/>
    <w:rsid w:val="00A245F2"/>
    <w:rsid w:val="00A41C8B"/>
    <w:rsid w:val="00A43BEE"/>
    <w:rsid w:val="00A77DC2"/>
    <w:rsid w:val="00AA463B"/>
    <w:rsid w:val="00AC0DE2"/>
    <w:rsid w:val="00AD2CA9"/>
    <w:rsid w:val="00AD62D4"/>
    <w:rsid w:val="00AE5A25"/>
    <w:rsid w:val="00B10DC2"/>
    <w:rsid w:val="00B357FB"/>
    <w:rsid w:val="00B526F9"/>
    <w:rsid w:val="00B717D8"/>
    <w:rsid w:val="00B849EF"/>
    <w:rsid w:val="00BA081D"/>
    <w:rsid w:val="00BD6E8C"/>
    <w:rsid w:val="00C267F1"/>
    <w:rsid w:val="00C354D5"/>
    <w:rsid w:val="00C641E4"/>
    <w:rsid w:val="00C679F7"/>
    <w:rsid w:val="00C73F96"/>
    <w:rsid w:val="00CC334C"/>
    <w:rsid w:val="00CD13BB"/>
    <w:rsid w:val="00D115B1"/>
    <w:rsid w:val="00D23508"/>
    <w:rsid w:val="00D633F6"/>
    <w:rsid w:val="00D64A49"/>
    <w:rsid w:val="00D66AF9"/>
    <w:rsid w:val="00D95714"/>
    <w:rsid w:val="00DA41A9"/>
    <w:rsid w:val="00DB269A"/>
    <w:rsid w:val="00DC6A63"/>
    <w:rsid w:val="00DD5698"/>
    <w:rsid w:val="00E36262"/>
    <w:rsid w:val="00E56424"/>
    <w:rsid w:val="00E65727"/>
    <w:rsid w:val="00E72011"/>
    <w:rsid w:val="00E8133F"/>
    <w:rsid w:val="00EA25B9"/>
    <w:rsid w:val="00EB0AEB"/>
    <w:rsid w:val="00EE0EDC"/>
    <w:rsid w:val="00F07F96"/>
    <w:rsid w:val="00F13EF0"/>
    <w:rsid w:val="00F44F3A"/>
    <w:rsid w:val="00F76EEE"/>
    <w:rsid w:val="00FB5954"/>
    <w:rsid w:val="00FB5B2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A3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3B2BEC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3B2BEC"/>
    <w:rPr>
      <w:rFonts w:ascii="Arial" w:hAnsi="Arial"/>
    </w:rPr>
  </w:style>
  <w:style w:type="paragraph" w:customStyle="1" w:styleId="Template">
    <w:name w:val="Template"/>
    <w:basedOn w:val="Normal"/>
    <w:next w:val="Normal"/>
    <w:link w:val="TemplateChar"/>
    <w:rsid w:val="003B2BEC"/>
    <w:pPr>
      <w:spacing w:line="240" w:lineRule="exact"/>
    </w:pPr>
    <w:rPr>
      <w:rFonts w:ascii="Arial" w:hAnsi="Arial"/>
      <w:i/>
      <w:color w:val="0000FF"/>
    </w:rPr>
  </w:style>
  <w:style w:type="character" w:customStyle="1" w:styleId="TemplateChar">
    <w:name w:val="Template Char"/>
    <w:link w:val="Template"/>
    <w:rsid w:val="003B2BEC"/>
    <w:rPr>
      <w:rFonts w:ascii="Arial" w:hAnsi="Arial"/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6:16:52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0 278 24575,'2'-13'0,"3"-1"0,4-2 0,7-3 0,5-1 0,7-3 0,2-1 0,0 1 0,4-2 0,-11 7 0,5 0 0,-12 6 0,-2 3 0,-5 1 0,-4 4 0,2 0 0,-3 0 0,6-2 0,-1-1 0,2 0 0,-6 4 0,-3 2 0,-2 5 0,0 1 0,0 2 0,0 3 0,0 2 0,-2 3 0,0 3 0,-3 1 0,1-1 0,-3 1 0,0-1 0,0 0 0,2 0 0,-2-1 0,3 0 0,-1-2 0,3 0 0,2-1 0,0-3 0,0-1 0,0-1 0,0-1 0,0 0 0,0-4 0,0 0 0,0-4 0,7-3 0,2-1 0,5-4 0,2 0 0,0 0 0,-2-1 0,2-1 0,0-2 0,3-1 0,-1-3 0,7-1 0,5-2 0,3-2 0,-3 1 0,-3 3 0,-4 3 0,-2 3 0,-2 2 0,-6 0 0,1 1 0,0-1 0,-5 1 0,-2 2 0,-2 0 0,-3 2 0,1 2 0,-3 3 0,0 1 0,0 8 0,0 5 0,0 4 0,0 2 0,0-3 0,-3-1 0,-1-2 0,-3-1 0,0-1 0,0-1 0,2 1 0,-2-2 0,3 1 0,-1-2 0,3-1 0,-3-1 0,3-1 0,0 0 0,-1-3 0,3 0 0,0-4 0,3 0 0,-1-1 0,0-2 0,5-1 0,2-1 0,3 0 0,-3 0 0,-2 0 0,-2 3 0,-1-2 0,-1 3 0,-3-2 0,0-1 0,2-1 0,0 1 0,0 3 0,-2 3 0,0 0 0,0 0 0,0 1 0,0-1 0,0 1 0,0 0 0,3 0 0,1 1 0,1-1 0,-3 1 0,3-2 0,-5-1 0,2 0 0,-2-3 0,3 1 0,-1-2 0,2 1 0,6-2 0,1-3 0,3 0 0,0 0 0,-5 1 0,-2 1 0,-2 3 0,-3 0 0,0 1 0,1 0 0,-1 0 0,0 1 0,3-1 0,2 2 0,0 3 0,2 2 0,-2 1 0,0-1 0,-5-3 0,0 1 0,-2-2 0,0 0 0,0 0 0,0-1 0,0 1 0,3 0 0,-1 0 0,-2 0 0,2 0 0,-2 0 0,0-2 0,0-2 0,0 0 0,0-1 0,0 1 0,0 0 0,0-1 0,0 0 0,0 1 0,0 1 0,0 3 0,0-1 0,3 4 0,-1-5 0,2 2 0,-1-1 0,-1 0 0,0-1 0,1 1 0,-1 0 0,3-1 0,-1 2 0,3-1 0,0 0 0,-2-1 0,-3-1 0,0-1 0,-2 0 0,0 0 0,0-1 0,0 1 0,0 0 0,0 1 0,0-1 0,0 1 0,0 0 0,7 0 0,0 1 0,7 0 0,0 0 0,-3 0 0,1 1 0,4 0 0,2 0 0,8 1 0,-15-1 0,1 0 0,-12 1 0,0 0 0,0 0 0,0 0 0,0 0 0,0 1 0,0-1 0,0 1 0,0-1 0,0-1 0,0-4 0,0 2 0,0-3 0,0 2 0,0 0 0,0-1 0,0 0 0,0 0 0,0 0 0,0 0 0,0-1 0,0-2 0,2-6 0,7-6 0,5-5 0,5-2 0,2 0 0,-1 6 0,-4 3 0,-2 3 0,-5 3 0,-2 1 0,0 2 0,-2 1 0,-3 3 0,1 1 0,-1 0 0,-2 0 0,2-1 0,3-2 0,4-2 0,0 0 0,-4 2 0,-1 3 0,-1 1 0,-3 3 0,0 1 0,0 0 0,0-1 0,0 0 0,0 0 0,0 1 0,0 1 0,0 2 0,0-1 0,0 0 0,0-2 0,0 0 0,0-2 0,0 1 0,0-1 0,0 2 0,4 2 0,-1 3 0,6 4 0,0 1 0,0 1 0,3-1 0,-3-1 0,0-1 0,-2-3 0,3 0 0,-4 0 0,-1-2 0,2 1 0,-5-2 0,1 0 0,-1 0 0,3 1 0,-1 2 0,3 1 0,-2-3 0,-3 1 0,5-1 0,0 2 0,4 1 0,-4-3 0,-4-3 0,-1-2 0,-2-2 0,0-1 0,0-1 0,0 1 0,0-1 0,0 1 0,0-1 0,0 1 0,0-1 0,0-1 0,0 1 0,4-2 0,6-1 0,1-1 0,1 1 0,-5 1 0,0 1 0,-3 3 0,-1 1 0,3 1 0,4 1 0,4 2 0,-5-2 0,-2 1 0,-5-3 0,0 2 0,-2-1 0,0 1 0,0 1 0,5 2 0,6 2 0,1 1 0,0 0 0,-1 0 0,-6-6 0,-1 1 0,-4-5 0,0 1 0,12-4 0,11-2 0,2-2 0,3 1 0,-5 3 0,-9 2 0,-5 1 0,0 2 0,1 1 0,6 1 0,11-1 0,-13 1 0,12-2 0,-17 0 0,0 0 0,0 0 0,-4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7:58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0 252 24575,'5'4'0,"8"1"0,30 0 0,-20-3 0,18-2 0,-35-5 0,0-3 0,-1-1 0,1-2 0,0-1 0,0 2 0,1-1 0,-2 1 0,1 0 0,-1-2 0,1-1 0,0-3 0,1-2 0,0-4 0,1-2 0,0 2 0,0 2 0,-1 5 0,-1 4 0,-2 5 0,-2 3 0,-1 4 0,0 5 0,-1 4 0,0 4 0,-1 1 0,0 1 0,1-2 0,-1-1 0,1-2 0,0-1 0,0 0 0,0-1 0,0 1 0,0-1 0,1-1 0,1-2 0,1-1 0,2-1 0,0-2 0,0-1 0,-1-1 0,1 0 0,0-1 0,1-2 0,0-2 0,2-2 0,0-2 0,2-1 0,0-1 0,2-1 0,1-2 0,1 0 0,0 1 0,-1 0 0,-1 2 0,-2 2 0,-1 1 0,-1 3 0,-2 2 0,-1 1 0,-3 3 0,-1 0 0,0 3 0,-1 4 0,0 3 0,-1 3 0,-2 1 0,-1-1 0,-1-1 0,0-1 0,-1-2 0,1 0 0,-1 0 0,1 0 0,0 1 0,0 3 0,1 1 0,0 1 0,1 0 0,2-2 0,0 0 0,1-2 0,0-1 0,0-2 0,2-1 0,2-2 0,2-1 0,3-2 0,1 0 0,0-3 0,2 0 0,0-1 0,1-3 0,0-5 0,0-4 0,-1-3 0,-2 0 0,-1 2 0,-1 2 0,-3 3 0,-1 1 0,-2 3 0,-1 3 0,-2 3 0,0 3 0,-2 5 0,1 2 0,-1 1 0,1 0 0,1-1 0,-1-2 0,1 0 0,0-1 0,0-1 0,1 0 0,0-1 0,0-1 0,0-1 0,0 0 0,1-2 0,0-1 0,2-1 0,3 0 0,2 0 0,2 0 0,2 0 0,0-1 0,0-1 0,0-2 0,-1-2 0,-1 0 0,-1 1 0,-2-1 0,-2 2 0,-1 0 0,-1 0 0,-2 3 0,0 4 0,0 4 0,-2 4 0,0 3 0,-1 0 0,1-3 0,1-2 0,1-6 0,5-1 0,6-2 0,6-2 0,3-2 0,1-2 0,-2-2 0,-4 3 0,-4 2 0,-4 1 0,-4 2 0,-2 1 0,-2 1 0,1 2 0,0 1 0,1 0 0,2-2 0,1-2 0,4 0 0,7-2 0,5-2 0,3-2 0,-1 1 0,-6 2 0,-5 1 0,-5 1 0,-3 1 0,-2 3 0,-1 3 0,-1 4 0,-3 2 0,-3 2 0,-4 3 0,-6 1 0,-4 3 0,-4 0 0,-1-2 0,2-3 0,5-5 0,4-3 0,7-5 0,7-7 0,19-14 0,33-17 0,-6 8 0,8-3 0,12-4 0,4 0 0,4 1 0,0 1 0,-4 3 0,-3 4 0,-12 6 0,-5 2 0,24-4 0,-28 9 0,-23 7 0,-15 3 0,-5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7:10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 24575,'0'12'0,"0"3"0,0 6 0,0 5 0,0 4 0,0 1 0,-1-2 0,0-2 0,0-2 0,-1-4 0,1-3 0,1-3 0,-1-3 0,1-2 0,0-4 0,0-1 0,0-2 0,0-2 0</inkml:trace>
  <inkml:trace contextRef="#ctx0" brushRef="#br0" timeOffset="1500">47 0 24575,'3'2'0,"3"-1"0,5-1 0,6 0 0,5 0 0,13 6 0,-7 2 0,7 5 0,-15 0 0,-4-1 0,-5-2 0,-2 0 0,-2 0 0,-2-2 0,-2 0 0,-1-1 0,-1 0 0,0-2 0,-1 0 0,0-1 0,-1-1 0,-1-1 0,-3 0 0,-2-1 0,-4 1 0,-2-2 0,-3 1 0,-3 1 0,-1-1 0,0 1 0,0 0 0,1-1 0,2 0 0,2-1 0,1 0 0,1 0 0,1 0 0,2 0 0,-1-2 0,2-2 0,0-1 0,1 0 0,3 2 0,2 1 0</inkml:trace>
  <inkml:trace contextRef="#ctx0" brushRef="#br0" timeOffset="3850">309 197 24575,'-10'0'0,"-1"0"0,-3 2 0,-1 2 0,-1 7 0,6-1 0,0 3 0,7-5 0,3 0 0,-1-1 0,1 1 0,0-1 0,0 0 0,1 0 0,0-1 0,2 0 0,0 0 0,1-2 0,1 0 0,-1-2 0,1-1 0,1-1 0,0 0 0,0 0 0,-1-2 0,2-1 0,0-2 0,1-1 0,0 0 0,-1-1 0,0 1 0,-2 0 0,-1 1 0,-2 0 0,-1 1 0,-1-1 0,1 1 0,-1-1 0,1-1 0,1 1 0,0 0 0,1 1 0,-1 2 0,-1 0 0,0 0 0,0 0 0,-1 0 0,1 1 0,0 0 0,0 0 0,0 1 0,0 0 0,0 1 0,0 1 0,0 1 0,1 1 0,-1 1 0,1 0 0,0 0 0,-1 0 0,1 0 0,0 0 0,1 0 0,1 0 0,0 2 0,1 0 0,2 1 0,0 0 0,1 0 0,0-2 0,-2 0 0,0-2 0,-1 0 0,0-2 0,-1-1 0,0-1 0,-2 1 0,0-1 0,-1 0 0,-1 0 0</inkml:trace>
  <inkml:trace contextRef="#ctx0" brushRef="#br0" timeOffset="5300">466 142 24575,'0'43'0,"0"-8"0,0-29 0,0-4 0,0-11 0,0 0 0,-1-7 0,0 4 0,-1-9 0,2 5 0,-1-6 0,2 8 0,4 1 0,4 3 0,4 1 0,0 2 0,1 3 0,-1 1 0,-1 2 0,0 1 0,-1 1 0,0 3 0,-1 3 0,1 4 0,-2 3 0,0 2 0,-1 1 0,-2 1 0,0-2 0,-1-1 0,-1-2 0,-2-1 0,-1-1 0,-1-2 0,0 0 0,0 0 0,0 0 0,0-2 0,0 0 0,0-3 0,0-2 0</inkml:trace>
  <inkml:trace contextRef="#ctx0" brushRef="#br0" timeOffset="14116">868 166 24575,'-11'4'0,"-7"6"0,4-1 0,-6 6 0,10-4 0,0 0 0,2 1 0,1-1 0,0 6 0,3-7 0,1 3 0,3-8 0,0 0 0,0-2 0,0 0 0,0-1 0,0 0 0,1-1 0,2 0 0,1 0 0,3 1 0,2-1 0,1 1 0,4-1 0,1 1 0,-1-1 0,1-1 0,-3 0 0,-2 0 0,-1 0 0,-2-3 0,0-1 0,-1-2 0,-1-1 0,0 1 0,1-1 0,-2 0 0,0 0 0,0 0 0,-2-1 0,-1 1 0,0-3 0,-1-1 0,0-2 0,0-2 0,0 0 0,0 0 0,0 0 0,0 2 0,0 3 0,0 2 0,0 3 0,0 2 0,0 1 0,0 2 0,0 4 0,0 2 0,0 2 0,0 0 0,0 0 0,0 0 0,0 1 0,0 1 0,0 2 0,1 3 0,2 3 0,2 3 0,1 3 0,0 1 0,0 2 0,-1-2 0,-1-2 0,-2-3 0,0-2 0,-2-4 0,0-1 0,0-1 0,0-2 0,0 0 0,0-1 0,-1-1 0,-1 0 0,-2 0 0,0 0 0,-1 0 0,0-1 0,-1 0 0,-1-1 0,1-2 0,0 0 0,-3-2 0,0-1 0,-1 0 0,-2-1 0,-1 0 0,-3-2 0,-1-3 0,0-4 0,0-3 0,2-2 0,3-1 0,3 0 0,4 1 0,2 1 0,1 2 0,2 1 0,0 1 0,0 4 0,0 1 0</inkml:trace>
  <inkml:trace contextRef="#ctx0" brushRef="#br0" timeOffset="14932">1115 325 24575,'0'0'0</inkml:trace>
  <inkml:trace contextRef="#ctx0" brushRef="#br0" timeOffset="15735">1076 304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8:40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24575,'4'0'0,"1"1"0,0 1 0,1 1 0,-1 2 0,-1 1 0,1 0 0,-2-3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8:39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 24575,'0'4'0,"0"1"0,0 2 0,0 0 0,0-1 0,2-2 0,2-1 0,1 1 0,0-1 0,2 2 0,0 0 0,1 0 0,-1 0 0,-1 0 0,0-2 0,-1-1 0,-1-2 0,-1 0 0,-1 0 0,0-1 0,-1-3 0,0-3 0,0-1 0,-1-2 0,0 1 0,0 0 0,0-1 0,0 1 0,0 0 0,0 1 0,-2 0 0,-1 2 0,-2 2 0,0 1 0,-1 1 0,1 1 0,0 0 0,0 2 0,2 1 0,-1 2 0,2 0 0,0 2 0,1 0 0,0-3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8:29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16 24575,'1'8'0,"0"7"0,-1 6 0,0 6 0,0 4 0,0-1 0,0 0 0,0 0 0,0 0 0,-1-5 0,-1-3 0,-1-7 0,0-5 0,0-4 0,0-4 0,1-1 0,2-1 0,-1 0 0</inkml:trace>
  <inkml:trace contextRef="#ctx0" brushRef="#br0" timeOffset="1138">72 90 24575,'6'0'0,"2"0"0,2 0 0,-1 0 0,-3 0 0,-3 1 0,-1 0 0,-1 4 0,0 7 0,-1-1 0,1 3 0,-1-5 0,0 0 0,0-1 0,0 1 0,0-1 0,0 0 0,-1-2 0,-2 1 0,-2-1 0,-2 0 0,-2 0 0,-1 0 0,-1-1 0,0 0 0,0-2 0,1 0 0,0-3 0,1 0 0,1-3 0,2-2 0,2-1 0,1 2 0,2 1 0</inkml:trace>
  <inkml:trace contextRef="#ctx0" brushRef="#br0" timeOffset="2636">296 234 24575,'-4'0'0,"0"0"0,0 2 0,0 0 0,2 3 0,0 3 0,1 6 0,0-3 0,1 3 0,0-7 0,1-4 0,2-2 0,3-1 0,4 0 0,2 0 0,2 0 0,1-1 0,1-3 0,-1-2 0,-2-3 0,-4 0 0,-2 0 0,0-2 0,-2 0 0,0-1 0,-1 3 0,-2 2 0,1 2 0,-1 3 0,1 1 0,-2 2 0,0 2 0,0 1 0,0 3 0,2 2 0,0 2 0,2 0 0,1 0 0,0 0 0,0-2 0,1-2 0,-4-4 0,1-1 0</inkml:trace>
  <inkml:trace contextRef="#ctx0" brushRef="#br0" timeOffset="3938">537 250 24575,'1'2'0,"0"-1"0,-1 0 0,0 1 0,0-1 0,0 0 0,0 0 0,0 2 0,0 1 0,0 1 0,2 2 0,0 1 0,0 1 0,1-1 0,-1-1 0,0-1 0,-1 0 0,0-2 0,0 0 0,0-3 0,0-3 0,-1-6 0,0-2 0,0-2 0,0 1 0,0 2 0,1 1 0,2 1 0,2 1 0,1 1 0,1 3 0,-1 1 0,-2 1 0,0 0 0,-4 0 0,1 0 0</inkml:trace>
  <inkml:trace contextRef="#ctx0" brushRef="#br0" timeOffset="4686">632 250 24575,'0'0'0</inkml:trace>
  <inkml:trace contextRef="#ctx0" brushRef="#br0" timeOffset="5670">640 250 24575,'0'4'0,"0"-1"0,0 0 0,0 0 0,0 0 0,0 0 0,0 0 0,0 0 0,0 1 0,0 0 0,0 1 0,0 0 0,0 1 0,0 1 0,0 1 0,0 0 0,0-1 0,0 0 0,0-1 0,0-1 0,1 0 0,0-2 0,-1-1 0</inkml:trace>
  <inkml:trace contextRef="#ctx0" brushRef="#br0" timeOffset="6319">658 0 24575,'0'0'0</inkml:trace>
  <inkml:trace contextRef="#ctx0" brushRef="#br0" timeOffset="8109">784 222 24575,'-1'5'0,"0"2"0,1 1 0,1 3 0,1 1 0,3 0 0,2-1 0,4-1 0,3 0 0,4 1 0,2 1 0,0 0 0,-3-1 0,-4-1 0,-4-3 0,-3-1 0,-3 0 0,0 0 0,-2-2 0,0-1 0,-2-1 0,0 0 0,-3-1 0,-3-1 0,-3 0 0,-2-1 0,0-2 0,0-2 0,1-2 0,1-2 0,6 5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1566E6-BB9F-A84F-9048-B01425B96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C:\Users\My\AppData\Roaming\Microsoft\Templates\Agenda wizard.Wiz</Template>
  <TotalTime>0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2024-10-02T12:09:00Z</dcterms:created>
  <dcterms:modified xsi:type="dcterms:W3CDTF">2025-03-08T18:26:00Z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